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21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07264E" w14:paraId="0DF4D426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1876A089" w14:textId="3412B4E0" w:rsidR="000E24AC" w:rsidRPr="0007264E" w:rsidRDefault="007E4C55" w:rsidP="009D0878">
            <w:pPr>
              <w:pStyle w:val="Icons"/>
              <w:rPr>
                <w:sz w:val="24"/>
                <w:szCs w:val="24"/>
              </w:rPr>
            </w:pPr>
            <w:bookmarkStart w:id="0" w:name="_Hlk533632952"/>
            <w:bookmarkEnd w:id="0"/>
            <w:r w:rsidRPr="0007264E">
              <w:rPr>
                <w:sz w:val="24"/>
                <w:szCs w:val="24"/>
              </w:rPr>
              <w:t xml:space="preserve">  </w:t>
            </w:r>
            <w:r w:rsidR="00966B46" w:rsidRPr="0007264E">
              <w:rPr>
                <w:noProof/>
                <w:sz w:val="24"/>
                <w:szCs w:val="24"/>
                <w:lang w:bidi="he-IL"/>
              </w:rPr>
              <mc:AlternateContent>
                <mc:Choice Requires="wpg">
                  <w:drawing>
                    <wp:inline distT="0" distB="0" distL="0" distR="0" wp14:anchorId="569B9368" wp14:editId="2972D5DF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7E5671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2060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9F959C0" w14:textId="77777777" w:rsidR="000E24AC" w:rsidRPr="0007264E" w:rsidRDefault="009E54B7" w:rsidP="007850D1">
            <w:pPr>
              <w:pStyle w:val="1"/>
              <w:outlineLvl w:val="0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alias w:val="Objective:"/>
                <w:tag w:val="Objective:"/>
                <w:id w:val="-376709012"/>
                <w:placeholder>
                  <w:docPart w:val="F8435EA92533468289EAA928527D1A9D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352B8B">
                  <w:t>Objective</w:t>
                </w:r>
              </w:sdtContent>
            </w:sdt>
          </w:p>
        </w:tc>
      </w:tr>
    </w:tbl>
    <w:tbl>
      <w:tblPr>
        <w:tblStyle w:val="aa"/>
        <w:tblpPr w:leftFromText="180" w:rightFromText="180" w:vertAnchor="page" w:horzAnchor="margin" w:tblpXSpec="center" w:tblpY="52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CE7118" w:rsidRPr="0007264E" w14:paraId="648C14B8" w14:textId="77777777" w:rsidTr="00CE7118">
        <w:trPr>
          <w:trHeight w:hRule="exact" w:val="1843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047B6E88" w14:textId="54544F2F" w:rsidR="00CE7118" w:rsidRPr="0007264E" w:rsidRDefault="00E0310A" w:rsidP="00C0109A">
            <w:pPr>
              <w:pStyle w:val="af3"/>
              <w:rPr>
                <w:i/>
                <w:iCs/>
                <w:sz w:val="72"/>
                <w:szCs w:val="24"/>
              </w:rPr>
            </w:pPr>
            <w:r w:rsidRPr="0007264E">
              <w:rPr>
                <w:i/>
                <w:iCs/>
                <w:sz w:val="72"/>
                <w:szCs w:val="24"/>
              </w:rPr>
              <w:t>STAV COHEN</w:t>
            </w:r>
          </w:p>
          <w:p w14:paraId="0E4BF7C7" w14:textId="77777777" w:rsidR="00CE7118" w:rsidRPr="0007264E" w:rsidRDefault="00CE7118" w:rsidP="00C0109A">
            <w:pPr>
              <w:pStyle w:val="a8"/>
              <w:rPr>
                <w:i/>
                <w:iCs/>
                <w:sz w:val="72"/>
                <w:szCs w:val="72"/>
              </w:rPr>
            </w:pPr>
            <w:r w:rsidRPr="0007264E">
              <w:rPr>
                <w:i/>
                <w:iCs/>
                <w:sz w:val="72"/>
                <w:szCs w:val="72"/>
              </w:rPr>
              <w:t>Data Scientist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aa"/>
              <w:tblW w:w="4601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001"/>
              <w:gridCol w:w="312"/>
            </w:tblGrid>
            <w:tr w:rsidR="00CE7118" w:rsidRPr="0007264E" w14:paraId="4D6C1E4F" w14:textId="77777777" w:rsidTr="00AA0D7C">
              <w:trPr>
                <w:trHeight w:val="279"/>
              </w:trPr>
              <w:sdt>
                <w:sdtPr>
                  <w:rPr>
                    <w:sz w:val="24"/>
                    <w:szCs w:val="24"/>
                  </w:rPr>
                  <w:alias w:val="Enter phone:"/>
                  <w:tag w:val="Enter phone:"/>
                  <w:id w:val="-1849400302"/>
                  <w:placeholder>
                    <w:docPart w:val="C79ED2C6E5794B7490D310310A6C94E2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001" w:type="dxa"/>
                      <w:tcMar>
                        <w:left w:w="720" w:type="dxa"/>
                        <w:right w:w="29" w:type="dxa"/>
                      </w:tcMar>
                    </w:tcPr>
                    <w:p w14:paraId="136D52C1" w14:textId="4D7B1DE8" w:rsidR="00CE7118" w:rsidRPr="0007264E" w:rsidRDefault="00CE7118" w:rsidP="00291556">
                      <w:pPr>
                        <w:pStyle w:val="ContactInfo"/>
                        <w:framePr w:hSpace="180" w:wrap="around" w:vAnchor="page" w:hAnchor="margin" w:xAlign="center" w:y="526"/>
                        <w:rPr>
                          <w:sz w:val="24"/>
                          <w:szCs w:val="24"/>
                        </w:rPr>
                      </w:pPr>
                      <w:r w:rsidRPr="0007264E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07264E">
                        <w:rPr>
                          <w:sz w:val="24"/>
                          <w:szCs w:val="24"/>
                          <w:lang w:bidi="he-IL"/>
                        </w:rPr>
                        <w:t xml:space="preserve">  </w:t>
                      </w:r>
                      <w:r w:rsidRPr="0007264E">
                        <w:rPr>
                          <w:sz w:val="24"/>
                          <w:szCs w:val="24"/>
                        </w:rPr>
                        <w:t xml:space="preserve">+972 (0)50 </w:t>
                      </w:r>
                      <w:r w:rsidR="00E0310A" w:rsidRPr="0007264E">
                        <w:rPr>
                          <w:sz w:val="24"/>
                          <w:szCs w:val="24"/>
                        </w:rPr>
                        <w:t>4627665</w:t>
                      </w:r>
                      <w:r w:rsidRPr="0007264E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</w:tc>
                </w:sdtContent>
              </w:sdt>
              <w:tc>
                <w:tcPr>
                  <w:tcW w:w="312" w:type="dxa"/>
                  <w:tcMar>
                    <w:left w:w="0" w:type="dxa"/>
                    <w:right w:w="0" w:type="dxa"/>
                  </w:tcMar>
                </w:tcPr>
                <w:p w14:paraId="640C7833" w14:textId="77777777" w:rsidR="00CE7118" w:rsidRPr="0007264E" w:rsidRDefault="00CE7118" w:rsidP="00291556">
                  <w:pPr>
                    <w:pStyle w:val="Icons"/>
                    <w:framePr w:hSpace="180" w:wrap="around" w:vAnchor="page" w:hAnchor="margin" w:xAlign="center" w:y="526"/>
                    <w:rPr>
                      <w:sz w:val="24"/>
                      <w:szCs w:val="24"/>
                    </w:rPr>
                  </w:pPr>
                  <w:r w:rsidRPr="0007264E">
                    <w:rPr>
                      <w:noProof/>
                      <w:sz w:val="24"/>
                      <w:szCs w:val="24"/>
                      <w:lang w:bidi="he-IL"/>
                    </w:rPr>
                    <mc:AlternateContent>
                      <mc:Choice Requires="wps">
                        <w:drawing>
                          <wp:inline distT="0" distB="0" distL="0" distR="0" wp14:anchorId="3583A4BA" wp14:editId="16534FCF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7C7D06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2060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wrap anchorx="pag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E7118" w:rsidRPr="0007264E" w14:paraId="7FD650ED" w14:textId="77777777" w:rsidTr="00AA0D7C">
              <w:trPr>
                <w:trHeight w:val="266"/>
              </w:trPr>
              <w:sdt>
                <w:sdtPr>
                  <w:rPr>
                    <w:sz w:val="24"/>
                    <w:szCs w:val="24"/>
                  </w:rPr>
                  <w:alias w:val="Enter email:"/>
                  <w:tag w:val="Enter email:"/>
                  <w:id w:val="-675184368"/>
                  <w:placeholder>
                    <w:docPart w:val="66E49353F5AD4C0B854EF44A1FCA7922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001" w:type="dxa"/>
                      <w:tcMar>
                        <w:left w:w="720" w:type="dxa"/>
                        <w:right w:w="29" w:type="dxa"/>
                      </w:tcMar>
                    </w:tcPr>
                    <w:p w14:paraId="47D3981D" w14:textId="2FD35947" w:rsidR="00CE7118" w:rsidRPr="0007264E" w:rsidRDefault="00E0310A" w:rsidP="00291556">
                      <w:pPr>
                        <w:pStyle w:val="ContactInfo"/>
                        <w:framePr w:hSpace="180" w:wrap="around" w:vAnchor="page" w:hAnchor="margin" w:xAlign="center" w:y="526"/>
                        <w:rPr>
                          <w:sz w:val="24"/>
                          <w:szCs w:val="24"/>
                        </w:rPr>
                      </w:pPr>
                      <w:r w:rsidRPr="0007264E">
                        <w:rPr>
                          <w:sz w:val="24"/>
                          <w:szCs w:val="24"/>
                        </w:rPr>
                        <w:t>Stav.j.c</w:t>
                      </w:r>
                      <w:r w:rsidR="00CE7118" w:rsidRPr="0007264E">
                        <w:rPr>
                          <w:sz w:val="24"/>
                          <w:szCs w:val="24"/>
                        </w:rPr>
                        <w:t>@gmail.com</w:t>
                      </w:r>
                    </w:p>
                  </w:tc>
                </w:sdtContent>
              </w:sdt>
              <w:tc>
                <w:tcPr>
                  <w:tcW w:w="312" w:type="dxa"/>
                  <w:tcMar>
                    <w:left w:w="0" w:type="dxa"/>
                    <w:right w:w="0" w:type="dxa"/>
                  </w:tcMar>
                </w:tcPr>
                <w:p w14:paraId="1B7F5B17" w14:textId="77777777" w:rsidR="00CE7118" w:rsidRPr="0007264E" w:rsidRDefault="00CE7118" w:rsidP="00291556">
                  <w:pPr>
                    <w:pStyle w:val="Icons"/>
                    <w:framePr w:hSpace="180" w:wrap="around" w:vAnchor="page" w:hAnchor="margin" w:xAlign="center" w:y="526"/>
                    <w:rPr>
                      <w:sz w:val="24"/>
                      <w:szCs w:val="24"/>
                    </w:rPr>
                  </w:pPr>
                  <w:r w:rsidRPr="0007264E">
                    <w:rPr>
                      <w:noProof/>
                      <w:sz w:val="24"/>
                      <w:szCs w:val="24"/>
                      <w:lang w:bidi="he-IL"/>
                    </w:rPr>
                    <mc:AlternateContent>
                      <mc:Choice Requires="wps">
                        <w:drawing>
                          <wp:inline distT="0" distB="0" distL="0" distR="0" wp14:anchorId="152982AE" wp14:editId="748715D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2DE8CB0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2060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wrap anchorx="pag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E7118" w:rsidRPr="0007264E" w14:paraId="0AFE07AC" w14:textId="77777777" w:rsidTr="00AA0D7C">
              <w:trPr>
                <w:trHeight w:val="279"/>
              </w:trPr>
              <w:sdt>
                <w:sdtPr>
                  <w:rPr>
                    <w:sz w:val="24"/>
                    <w:szCs w:val="24"/>
                  </w:rPr>
                  <w:alias w:val="Enter LinkedIn profile:"/>
                  <w:tag w:val="Enter LinkedIn profile:"/>
                  <w:id w:val="1102843699"/>
                  <w:placeholder>
                    <w:docPart w:val="0FFF5CA0168543728BC88B64FA008347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001" w:type="dxa"/>
                      <w:tcMar>
                        <w:left w:w="720" w:type="dxa"/>
                        <w:right w:w="29" w:type="dxa"/>
                      </w:tcMar>
                    </w:tcPr>
                    <w:p w14:paraId="5BEB908D" w14:textId="3971D9C4" w:rsidR="00CE7118" w:rsidRPr="0007264E" w:rsidRDefault="007E14A2" w:rsidP="00291556">
                      <w:pPr>
                        <w:pStyle w:val="ContactInfo"/>
                        <w:framePr w:hSpace="180" w:wrap="around" w:vAnchor="page" w:hAnchor="margin" w:xAlign="center" w:y="526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07264E">
                        <w:rPr>
                          <w:sz w:val="24"/>
                          <w:szCs w:val="24"/>
                        </w:rPr>
                        <w:t>Stav</w:t>
                      </w:r>
                      <w:proofErr w:type="spellEnd"/>
                      <w:r w:rsidRPr="0007264E">
                        <w:rPr>
                          <w:sz w:val="24"/>
                          <w:szCs w:val="24"/>
                        </w:rPr>
                        <w:t xml:space="preserve"> Cohen</w:t>
                      </w:r>
                    </w:p>
                  </w:tc>
                </w:sdtContent>
              </w:sdt>
              <w:tc>
                <w:tcPr>
                  <w:tcW w:w="312" w:type="dxa"/>
                  <w:tcMar>
                    <w:left w:w="0" w:type="dxa"/>
                    <w:right w:w="0" w:type="dxa"/>
                  </w:tcMar>
                </w:tcPr>
                <w:p w14:paraId="7715662F" w14:textId="77777777" w:rsidR="00CE7118" w:rsidRPr="0007264E" w:rsidRDefault="00CE7118" w:rsidP="00291556">
                  <w:pPr>
                    <w:pStyle w:val="Icons"/>
                    <w:framePr w:hSpace="180" w:wrap="around" w:vAnchor="page" w:hAnchor="margin" w:xAlign="center" w:y="526"/>
                    <w:rPr>
                      <w:sz w:val="24"/>
                      <w:szCs w:val="24"/>
                    </w:rPr>
                  </w:pPr>
                  <w:r w:rsidRPr="0007264E">
                    <w:rPr>
                      <w:noProof/>
                      <w:sz w:val="24"/>
                      <w:szCs w:val="24"/>
                      <w:lang w:bidi="he-IL"/>
                    </w:rPr>
                    <mc:AlternateContent>
                      <mc:Choice Requires="wps">
                        <w:drawing>
                          <wp:inline distT="0" distB="0" distL="0" distR="0" wp14:anchorId="7D5CCD23" wp14:editId="6C36AC3A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469F974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2060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wrap anchorx="pag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E7118" w:rsidRPr="0007264E" w14:paraId="335A9256" w14:textId="77777777" w:rsidTr="00AA0D7C">
              <w:trPr>
                <w:trHeight w:val="71"/>
              </w:trPr>
              <w:tc>
                <w:tcPr>
                  <w:tcW w:w="3001" w:type="dxa"/>
                  <w:tcMar>
                    <w:left w:w="720" w:type="dxa"/>
                    <w:right w:w="29" w:type="dxa"/>
                  </w:tcMar>
                </w:tcPr>
                <w:p w14:paraId="4E7908DB" w14:textId="77777777" w:rsidR="00CE7118" w:rsidRPr="0007264E" w:rsidRDefault="00CE7118" w:rsidP="00291556">
                  <w:pPr>
                    <w:pStyle w:val="ContactInfo"/>
                    <w:framePr w:hSpace="180" w:wrap="around" w:vAnchor="page" w:hAnchor="margin" w:xAlign="center" w:y="526"/>
                    <w:jc w:val="left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12" w:type="dxa"/>
                  <w:tcMar>
                    <w:left w:w="0" w:type="dxa"/>
                    <w:right w:w="0" w:type="dxa"/>
                  </w:tcMar>
                </w:tcPr>
                <w:p w14:paraId="14559C51" w14:textId="77777777" w:rsidR="00CE7118" w:rsidRPr="0007264E" w:rsidRDefault="00CE7118" w:rsidP="00291556">
                  <w:pPr>
                    <w:pStyle w:val="Icons"/>
                    <w:framePr w:hSpace="180" w:wrap="around" w:vAnchor="page" w:hAnchor="margin" w:xAlign="center" w:y="526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4ACCEF3" w14:textId="77777777" w:rsidR="00CE7118" w:rsidRPr="0007264E" w:rsidRDefault="00CE7118" w:rsidP="00CE7118">
            <w:pPr>
              <w:pStyle w:val="ContactInfo"/>
              <w:rPr>
                <w:sz w:val="24"/>
                <w:szCs w:val="24"/>
              </w:rPr>
            </w:pPr>
          </w:p>
        </w:tc>
      </w:tr>
    </w:tbl>
    <w:p w14:paraId="7495F395" w14:textId="0CF1DD30" w:rsidR="004F03CE" w:rsidRPr="00352B8B" w:rsidRDefault="007223A1" w:rsidP="004F03CE">
      <w:pPr>
        <w:spacing w:after="0"/>
        <w:rPr>
          <w:rFonts w:cstheme="minorHAnsi"/>
          <w:b/>
          <w:bCs/>
          <w:color w:val="auto"/>
          <w:sz w:val="24"/>
          <w:szCs w:val="24"/>
        </w:rPr>
      </w:pPr>
      <w:r w:rsidRPr="00352B8B">
        <w:rPr>
          <w:rFonts w:cstheme="minorHAnsi"/>
          <w:b/>
          <w:bCs/>
          <w:color w:val="auto"/>
          <w:sz w:val="24"/>
          <w:szCs w:val="24"/>
        </w:rPr>
        <w:t>I have a</w:t>
      </w:r>
      <w:r w:rsidR="004F03CE" w:rsidRPr="00352B8B">
        <w:rPr>
          <w:rFonts w:cstheme="minorHAnsi"/>
          <w:b/>
          <w:bCs/>
          <w:color w:val="auto"/>
          <w:sz w:val="24"/>
          <w:szCs w:val="24"/>
        </w:rPr>
        <w:t xml:space="preserve"> B.A in Statistics and looking for full time job as Data Scientist. </w:t>
      </w:r>
    </w:p>
    <w:p w14:paraId="37AE91D1" w14:textId="7BB187FE" w:rsidR="004F03CE" w:rsidRPr="00352B8B" w:rsidRDefault="004F03CE" w:rsidP="004F03CE">
      <w:pPr>
        <w:spacing w:after="0"/>
        <w:rPr>
          <w:rFonts w:cstheme="minorHAnsi"/>
          <w:b/>
          <w:bCs/>
          <w:color w:val="auto"/>
          <w:sz w:val="24"/>
          <w:szCs w:val="24"/>
        </w:rPr>
      </w:pPr>
      <w:r w:rsidRPr="00352B8B">
        <w:rPr>
          <w:rFonts w:cstheme="minorHAnsi"/>
          <w:b/>
          <w:bCs/>
          <w:color w:val="auto"/>
          <w:sz w:val="24"/>
          <w:szCs w:val="24"/>
        </w:rPr>
        <w:t>I have strong analytical thinking and autodidactic ability and I</w:t>
      </w:r>
      <w:r w:rsidRPr="00352B8B">
        <w:rPr>
          <w:rFonts w:cstheme="minorHAnsi" w:hint="cs"/>
          <w:b/>
          <w:bCs/>
          <w:color w:val="auto"/>
          <w:sz w:val="24"/>
          <w:szCs w:val="24"/>
          <w:rtl/>
          <w:lang w:bidi="he-IL"/>
        </w:rPr>
        <w:t xml:space="preserve"> </w:t>
      </w:r>
      <w:r w:rsidRPr="00352B8B">
        <w:rPr>
          <w:rFonts w:cstheme="minorHAnsi" w:hint="cs"/>
          <w:b/>
          <w:bCs/>
          <w:color w:val="auto"/>
          <w:sz w:val="24"/>
          <w:szCs w:val="24"/>
          <w:lang w:bidi="he-IL"/>
        </w:rPr>
        <w:t>a</w:t>
      </w:r>
      <w:r w:rsidRPr="00352B8B">
        <w:rPr>
          <w:rFonts w:cstheme="minorHAnsi"/>
          <w:b/>
          <w:bCs/>
          <w:color w:val="auto"/>
          <w:sz w:val="24"/>
          <w:szCs w:val="24"/>
          <w:lang w:bidi="he-IL"/>
        </w:rPr>
        <w:t xml:space="preserve">m convenient with learning new programming languages. </w:t>
      </w:r>
      <w:r w:rsidRPr="00352B8B">
        <w:rPr>
          <w:rFonts w:cstheme="minorHAnsi"/>
          <w:b/>
          <w:bCs/>
          <w:color w:val="auto"/>
          <w:sz w:val="24"/>
          <w:szCs w:val="24"/>
        </w:rPr>
        <w:t xml:space="preserve"> </w:t>
      </w:r>
    </w:p>
    <w:p w14:paraId="09123012" w14:textId="33A43F40" w:rsidR="007223A1" w:rsidRPr="00352B8B" w:rsidRDefault="004F03CE" w:rsidP="007223A1">
      <w:pPr>
        <w:spacing w:after="0"/>
        <w:rPr>
          <w:rFonts w:cstheme="minorHAnsi"/>
          <w:b/>
          <w:bCs/>
          <w:color w:val="auto"/>
          <w:sz w:val="24"/>
          <w:szCs w:val="24"/>
        </w:rPr>
      </w:pPr>
      <w:r w:rsidRPr="00352B8B">
        <w:rPr>
          <w:rFonts w:cstheme="minorHAnsi"/>
          <w:b/>
          <w:bCs/>
          <w:color w:val="auto"/>
          <w:sz w:val="24"/>
          <w:szCs w:val="24"/>
        </w:rPr>
        <w:t>High level programming in R, statistical modeling, data analysis, Machine Learning technics, hypothesis testing, etc.</w:t>
      </w:r>
    </w:p>
    <w:p w14:paraId="3F1B4ED8" w14:textId="77777777" w:rsidR="007223A1" w:rsidRPr="00F82E5D" w:rsidRDefault="007223A1" w:rsidP="007223A1">
      <w:pPr>
        <w:spacing w:after="0"/>
        <w:rPr>
          <w:rFonts w:cstheme="minorHAnsi"/>
          <w:b/>
          <w:bCs/>
          <w:color w:val="auto"/>
          <w:sz w:val="24"/>
          <w:szCs w:val="24"/>
        </w:rPr>
      </w:pP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70482" w:rsidRPr="00565B06" w14:paraId="4BFA69D9" w14:textId="77777777" w:rsidTr="00843C22">
        <w:tc>
          <w:tcPr>
            <w:tcW w:w="725" w:type="dxa"/>
            <w:tcMar>
              <w:right w:w="216" w:type="dxa"/>
            </w:tcMar>
            <w:vAlign w:val="bottom"/>
          </w:tcPr>
          <w:p w14:paraId="27D6A5A1" w14:textId="77777777" w:rsidR="00A70482" w:rsidRPr="00565B06" w:rsidRDefault="00A70482" w:rsidP="00843C22">
            <w:pPr>
              <w:pStyle w:val="Icons"/>
            </w:pPr>
            <w:r w:rsidRPr="00565B06">
              <w:rPr>
                <w:noProof/>
                <w:lang w:bidi="he-IL"/>
              </w:rPr>
              <mc:AlternateContent>
                <mc:Choice Requires="wpg">
                  <w:drawing>
                    <wp:inline distT="0" distB="0" distL="0" distR="0" wp14:anchorId="13753DA5" wp14:editId="13CA972B">
                      <wp:extent cx="273600" cy="273600"/>
                      <wp:effectExtent l="0" t="0" r="0" b="0"/>
                      <wp:docPr id="53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3600" cy="27360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4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5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6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C9D544" id="Activities in circle icon" o:spid="_x0000_s1026" alt="Activities icon" style="width:21.55pt;height:21.55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2060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09CD73E" w14:textId="77777777" w:rsidR="00A70482" w:rsidRPr="00352B8B" w:rsidRDefault="00A70482" w:rsidP="00843C22">
            <w:pPr>
              <w:pStyle w:val="1"/>
              <w:outlineLvl w:val="0"/>
              <w:rPr>
                <w:rtl/>
                <w:lang w:bidi="he-IL"/>
              </w:rPr>
            </w:pPr>
            <w:r w:rsidRPr="00352B8B">
              <w:rPr>
                <w:lang w:bidi="he-IL"/>
              </w:rPr>
              <w:t>programming languages</w:t>
            </w:r>
          </w:p>
        </w:tc>
      </w:tr>
    </w:tbl>
    <w:p w14:paraId="29576F27" w14:textId="1A4FFCFF" w:rsidR="00B37836" w:rsidRPr="00352B8B" w:rsidRDefault="00A70482" w:rsidP="00B37836">
      <w:pPr>
        <w:rPr>
          <w:b/>
          <w:bCs/>
          <w:sz w:val="24"/>
          <w:szCs w:val="24"/>
        </w:rPr>
      </w:pPr>
      <w:r w:rsidRPr="00352B8B">
        <w:rPr>
          <w:b/>
          <w:bCs/>
          <w:sz w:val="24"/>
          <w:szCs w:val="24"/>
        </w:rPr>
        <w:t>R (R Studio) ● SQL (SQLite) ●</w:t>
      </w:r>
      <w:r w:rsidR="00291556" w:rsidRPr="00352B8B">
        <w:rPr>
          <w:b/>
          <w:bCs/>
          <w:sz w:val="24"/>
          <w:szCs w:val="24"/>
        </w:rPr>
        <w:t xml:space="preserve"> </w:t>
      </w:r>
      <w:r w:rsidR="00291556" w:rsidRPr="00352B8B">
        <w:rPr>
          <w:b/>
          <w:bCs/>
          <w:sz w:val="24"/>
          <w:szCs w:val="24"/>
        </w:rPr>
        <w:t>PYTHON</w:t>
      </w:r>
      <w:r w:rsidR="00291556" w:rsidRPr="00352B8B">
        <w:rPr>
          <w:b/>
          <w:bCs/>
          <w:sz w:val="24"/>
          <w:szCs w:val="24"/>
        </w:rPr>
        <w:t xml:space="preserve"> </w:t>
      </w:r>
      <w:r w:rsidR="00291556" w:rsidRPr="00352B8B">
        <w:rPr>
          <w:b/>
          <w:bCs/>
          <w:sz w:val="24"/>
          <w:szCs w:val="24"/>
        </w:rPr>
        <w:t>●</w:t>
      </w:r>
      <w:r w:rsidR="00291556" w:rsidRPr="00352B8B">
        <w:rPr>
          <w:b/>
          <w:bCs/>
          <w:sz w:val="24"/>
          <w:szCs w:val="24"/>
        </w:rPr>
        <w:t xml:space="preserve"> </w:t>
      </w:r>
      <w:r w:rsidR="007223A1" w:rsidRPr="00352B8B">
        <w:rPr>
          <w:b/>
          <w:bCs/>
          <w:sz w:val="24"/>
          <w:szCs w:val="24"/>
        </w:rPr>
        <w:t>VBA (Excel)</w:t>
      </w:r>
    </w:p>
    <w:p w14:paraId="677EE9DB" w14:textId="7F5D5E38" w:rsidR="007223A1" w:rsidRPr="00352B8B" w:rsidRDefault="007223A1" w:rsidP="00A70482">
      <w:pPr>
        <w:rPr>
          <w:b/>
          <w:bCs/>
          <w:sz w:val="20"/>
          <w:szCs w:val="20"/>
        </w:rPr>
      </w:pP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07264E" w14:paraId="4F531F9F" w14:textId="77777777" w:rsidTr="009666EC">
        <w:tc>
          <w:tcPr>
            <w:tcW w:w="725" w:type="dxa"/>
            <w:tcMar>
              <w:right w:w="216" w:type="dxa"/>
            </w:tcMar>
            <w:vAlign w:val="bottom"/>
          </w:tcPr>
          <w:p w14:paraId="04E422C2" w14:textId="1DDD6B29" w:rsidR="00A77B4D" w:rsidRPr="0007264E" w:rsidRDefault="00075B13" w:rsidP="00075B13">
            <w:pPr>
              <w:pStyle w:val="Icons"/>
              <w:rPr>
                <w:sz w:val="24"/>
                <w:szCs w:val="24"/>
              </w:rPr>
            </w:pPr>
            <w:r w:rsidRPr="0007264E">
              <w:rPr>
                <w:noProof/>
                <w:sz w:val="24"/>
                <w:szCs w:val="24"/>
                <w:lang w:bidi="he-IL"/>
              </w:rPr>
              <mc:AlternateContent>
                <mc:Choice Requires="wpg">
                  <w:drawing>
                    <wp:inline distT="0" distB="0" distL="0" distR="0" wp14:anchorId="3967D552" wp14:editId="5F6F7F15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51515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2060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F162340" w14:textId="77777777" w:rsidR="00A77B4D" w:rsidRPr="0007264E" w:rsidRDefault="009E54B7" w:rsidP="002146F8">
            <w:pPr>
              <w:pStyle w:val="1"/>
              <w:outlineLvl w:val="0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alias w:val="Education:"/>
                <w:tag w:val="Education:"/>
                <w:id w:val="1586649636"/>
                <w:placeholder>
                  <w:docPart w:val="55D5775A8ABB403D897C58E326EAF9F2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352B8B">
                  <w:rPr>
                    <w:sz w:val="28"/>
                    <w:szCs w:val="28"/>
                  </w:rPr>
                  <w:t>Education</w:t>
                </w:r>
              </w:sdtContent>
            </w:sdt>
          </w:p>
        </w:tc>
      </w:tr>
    </w:tbl>
    <w:p w14:paraId="21BA39C8" w14:textId="6FB4CFF1" w:rsidR="007C0E0E" w:rsidRPr="0007264E" w:rsidRDefault="008949D6" w:rsidP="008949D6">
      <w:pPr>
        <w:pStyle w:val="2"/>
        <w:rPr>
          <w:sz w:val="28"/>
          <w:szCs w:val="28"/>
        </w:rPr>
      </w:pPr>
      <w:r w:rsidRPr="0007264E">
        <w:rPr>
          <w:sz w:val="28"/>
          <w:szCs w:val="28"/>
        </w:rPr>
        <w:t>B.A</w:t>
      </w:r>
      <w:r w:rsidR="00C0109A" w:rsidRPr="0007264E">
        <w:rPr>
          <w:sz w:val="28"/>
          <w:szCs w:val="28"/>
        </w:rPr>
        <w:t>.</w:t>
      </w:r>
      <w:r w:rsidR="007C0E0E" w:rsidRPr="0007264E">
        <w:rPr>
          <w:sz w:val="28"/>
          <w:szCs w:val="28"/>
        </w:rPr>
        <w:t xml:space="preserve"> </w:t>
      </w:r>
      <w:r w:rsidRPr="0007264E">
        <w:rPr>
          <w:sz w:val="28"/>
          <w:szCs w:val="28"/>
        </w:rPr>
        <w:t xml:space="preserve">in </w:t>
      </w:r>
      <w:r w:rsidR="009C474B" w:rsidRPr="0007264E">
        <w:rPr>
          <w:sz w:val="28"/>
          <w:szCs w:val="28"/>
        </w:rPr>
        <w:t xml:space="preserve">Statistics </w:t>
      </w:r>
      <w:r w:rsidRPr="0007264E">
        <w:rPr>
          <w:sz w:val="28"/>
          <w:szCs w:val="28"/>
        </w:rPr>
        <w:t xml:space="preserve">&amp; </w:t>
      </w:r>
      <w:r w:rsidR="00E0310A" w:rsidRPr="0007264E">
        <w:rPr>
          <w:rFonts w:hint="cs"/>
          <w:sz w:val="28"/>
          <w:szCs w:val="28"/>
        </w:rPr>
        <w:t>C</w:t>
      </w:r>
      <w:r w:rsidR="00E0310A" w:rsidRPr="0007264E">
        <w:rPr>
          <w:sz w:val="28"/>
          <w:szCs w:val="28"/>
        </w:rPr>
        <w:t>riminology</w:t>
      </w:r>
      <w:r w:rsidR="007C0E0E" w:rsidRPr="0007264E">
        <w:rPr>
          <w:sz w:val="28"/>
          <w:szCs w:val="28"/>
        </w:rPr>
        <w:t xml:space="preserve">| </w:t>
      </w:r>
      <w:r w:rsidRPr="0007264E">
        <w:rPr>
          <w:rStyle w:val="af2"/>
          <w:sz w:val="28"/>
          <w:szCs w:val="28"/>
        </w:rPr>
        <w:t>The Hebrew University</w:t>
      </w:r>
    </w:p>
    <w:p w14:paraId="00476DE0" w14:textId="542249F8" w:rsidR="007C0E0E" w:rsidRPr="0007264E" w:rsidRDefault="008949D6" w:rsidP="004F199F">
      <w:pPr>
        <w:pStyle w:val="3"/>
        <w:rPr>
          <w:sz w:val="28"/>
          <w:szCs w:val="28"/>
          <w:rtl/>
          <w:lang w:bidi="he-IL"/>
        </w:rPr>
      </w:pPr>
      <w:r w:rsidRPr="0007264E">
        <w:rPr>
          <w:sz w:val="28"/>
          <w:szCs w:val="28"/>
        </w:rPr>
        <w:t>10/</w:t>
      </w:r>
      <w:r w:rsidR="009B39AB" w:rsidRPr="0007264E">
        <w:rPr>
          <w:sz w:val="28"/>
          <w:szCs w:val="28"/>
        </w:rPr>
        <w:t>16</w:t>
      </w:r>
      <w:r w:rsidR="007C0E0E" w:rsidRPr="0007264E">
        <w:rPr>
          <w:sz w:val="28"/>
          <w:szCs w:val="28"/>
        </w:rPr>
        <w:t xml:space="preserve"> – </w:t>
      </w:r>
      <w:r w:rsidRPr="0007264E">
        <w:rPr>
          <w:sz w:val="28"/>
          <w:szCs w:val="28"/>
        </w:rPr>
        <w:t>09/1</w:t>
      </w:r>
      <w:r w:rsidR="009B39AB" w:rsidRPr="0007264E">
        <w:rPr>
          <w:sz w:val="28"/>
          <w:szCs w:val="28"/>
        </w:rPr>
        <w:t>9</w:t>
      </w:r>
    </w:p>
    <w:p w14:paraId="4F4ED10A" w14:textId="0368A38C" w:rsidR="00A062C4" w:rsidRDefault="00C31645" w:rsidP="007223A1">
      <w:pPr>
        <w:rPr>
          <w:b/>
          <w:bCs/>
          <w:color w:val="auto"/>
          <w:sz w:val="24"/>
          <w:szCs w:val="24"/>
          <w:lang w:bidi="he-IL"/>
        </w:rPr>
      </w:pPr>
      <w:r w:rsidRPr="00352B8B">
        <w:rPr>
          <w:b/>
          <w:bCs/>
          <w:sz w:val="24"/>
          <w:szCs w:val="24"/>
          <w:lang w:bidi="he-IL"/>
        </w:rPr>
        <w:t>Applied data manipulation</w:t>
      </w:r>
      <w:r w:rsidR="008949D6" w:rsidRPr="00352B8B">
        <w:rPr>
          <w:b/>
          <w:bCs/>
          <w:sz w:val="24"/>
          <w:szCs w:val="24"/>
        </w:rPr>
        <w:t xml:space="preserve"> for statistical applications, statistical models</w:t>
      </w:r>
      <w:r w:rsidR="004914E7" w:rsidRPr="00352B8B">
        <w:rPr>
          <w:b/>
          <w:bCs/>
          <w:sz w:val="24"/>
          <w:szCs w:val="24"/>
          <w:lang w:bidi="he-IL"/>
        </w:rPr>
        <w:t>,</w:t>
      </w:r>
      <w:r w:rsidR="008949D6" w:rsidRPr="00352B8B">
        <w:rPr>
          <w:b/>
          <w:bCs/>
          <w:sz w:val="24"/>
          <w:szCs w:val="24"/>
        </w:rPr>
        <w:t xml:space="preserve"> </w:t>
      </w:r>
      <w:proofErr w:type="gramStart"/>
      <w:r w:rsidR="008949D6" w:rsidRPr="00352B8B">
        <w:rPr>
          <w:b/>
          <w:bCs/>
          <w:sz w:val="24"/>
          <w:szCs w:val="24"/>
        </w:rPr>
        <w:t>analysis</w:t>
      </w:r>
      <w:proofErr w:type="gramEnd"/>
      <w:r w:rsidR="008949D6" w:rsidRPr="00352B8B">
        <w:rPr>
          <w:b/>
          <w:bCs/>
          <w:sz w:val="24"/>
          <w:szCs w:val="24"/>
        </w:rPr>
        <w:t xml:space="preserve"> and data display with R</w:t>
      </w:r>
      <w:r w:rsidR="004A569F" w:rsidRPr="00352B8B">
        <w:rPr>
          <w:b/>
          <w:bCs/>
          <w:sz w:val="24"/>
          <w:szCs w:val="24"/>
        </w:rPr>
        <w:t xml:space="preserve"> (R Studio)</w:t>
      </w:r>
      <w:r w:rsidR="008949D6" w:rsidRPr="00352B8B">
        <w:rPr>
          <w:b/>
          <w:bCs/>
          <w:sz w:val="24"/>
          <w:szCs w:val="24"/>
        </w:rPr>
        <w:t>.</w:t>
      </w:r>
      <w:r w:rsidR="004914E7" w:rsidRPr="00352B8B">
        <w:rPr>
          <w:b/>
          <w:bCs/>
          <w:sz w:val="24"/>
          <w:szCs w:val="24"/>
        </w:rPr>
        <w:t xml:space="preserve"> </w:t>
      </w:r>
      <w:r w:rsidRPr="00352B8B">
        <w:rPr>
          <w:b/>
          <w:bCs/>
          <w:sz w:val="24"/>
          <w:szCs w:val="24"/>
        </w:rPr>
        <w:t xml:space="preserve">In </w:t>
      </w:r>
      <w:r w:rsidR="007223A1" w:rsidRPr="00352B8B">
        <w:rPr>
          <w:b/>
          <w:bCs/>
          <w:sz w:val="24"/>
          <w:szCs w:val="24"/>
        </w:rPr>
        <w:t>addition,</w:t>
      </w:r>
      <w:r w:rsidRPr="00352B8B">
        <w:rPr>
          <w:b/>
          <w:bCs/>
          <w:sz w:val="24"/>
          <w:szCs w:val="24"/>
        </w:rPr>
        <w:t xml:space="preserve"> </w:t>
      </w:r>
      <w:r w:rsidR="007223A1" w:rsidRPr="00352B8B">
        <w:rPr>
          <w:b/>
          <w:bCs/>
          <w:sz w:val="24"/>
          <w:szCs w:val="24"/>
        </w:rPr>
        <w:t>experience with</w:t>
      </w:r>
      <w:r w:rsidR="004914E7" w:rsidRPr="00352B8B">
        <w:rPr>
          <w:b/>
          <w:bCs/>
          <w:sz w:val="24"/>
          <w:szCs w:val="24"/>
        </w:rPr>
        <w:t xml:space="preserve"> data and Machine Learning</w:t>
      </w:r>
      <w:r w:rsidR="004914E7" w:rsidRPr="00352B8B">
        <w:rPr>
          <w:rFonts w:hint="cs"/>
          <w:b/>
          <w:bCs/>
          <w:sz w:val="24"/>
          <w:szCs w:val="24"/>
          <w:rtl/>
          <w:lang w:bidi="he-IL"/>
        </w:rPr>
        <w:t>'</w:t>
      </w:r>
      <w:r w:rsidR="004914E7" w:rsidRPr="00352B8B">
        <w:rPr>
          <w:b/>
          <w:bCs/>
          <w:sz w:val="24"/>
          <w:szCs w:val="24"/>
          <w:lang w:bidi="he-IL"/>
        </w:rPr>
        <w:t>s models</w:t>
      </w:r>
      <w:r w:rsidR="004914E7" w:rsidRPr="00352B8B">
        <w:rPr>
          <w:b/>
          <w:bCs/>
          <w:color w:val="auto"/>
          <w:sz w:val="24"/>
          <w:szCs w:val="24"/>
          <w:lang w:bidi="he-IL"/>
        </w:rPr>
        <w:t>: Regressions</w:t>
      </w:r>
      <w:r w:rsidR="007223A1" w:rsidRPr="00352B8B">
        <w:rPr>
          <w:b/>
          <w:bCs/>
          <w:color w:val="auto"/>
          <w:sz w:val="24"/>
          <w:szCs w:val="24"/>
          <w:lang w:bidi="he-IL"/>
        </w:rPr>
        <w:t xml:space="preserve">, </w:t>
      </w:r>
      <w:r w:rsidR="004914E7" w:rsidRPr="00352B8B">
        <w:rPr>
          <w:b/>
          <w:bCs/>
          <w:sz w:val="24"/>
          <w:szCs w:val="24"/>
          <w:lang w:bidi="he-IL"/>
        </w:rPr>
        <w:t>Clustering</w:t>
      </w:r>
      <w:r w:rsidR="007223A1" w:rsidRPr="00352B8B">
        <w:rPr>
          <w:b/>
          <w:bCs/>
          <w:color w:val="auto"/>
          <w:sz w:val="24"/>
          <w:szCs w:val="24"/>
          <w:lang w:bidi="he-IL"/>
        </w:rPr>
        <w:t xml:space="preserve">, </w:t>
      </w:r>
      <w:r w:rsidR="004914E7" w:rsidRPr="00352B8B">
        <w:rPr>
          <w:b/>
          <w:bCs/>
          <w:sz w:val="24"/>
          <w:szCs w:val="24"/>
          <w:lang w:bidi="he-IL"/>
        </w:rPr>
        <w:t>Classification</w:t>
      </w:r>
      <w:r w:rsidR="007223A1" w:rsidRPr="00352B8B">
        <w:rPr>
          <w:b/>
          <w:bCs/>
          <w:color w:val="auto"/>
          <w:sz w:val="24"/>
          <w:szCs w:val="24"/>
          <w:lang w:bidi="he-IL"/>
        </w:rPr>
        <w:t xml:space="preserve"> etc.</w:t>
      </w:r>
    </w:p>
    <w:p w14:paraId="6056EDBA" w14:textId="77777777" w:rsidR="00B37836" w:rsidRPr="00352B8B" w:rsidRDefault="00B37836" w:rsidP="007223A1">
      <w:pPr>
        <w:rPr>
          <w:b/>
          <w:bCs/>
          <w:color w:val="auto"/>
          <w:sz w:val="24"/>
          <w:szCs w:val="24"/>
          <w:lang w:bidi="he-IL"/>
        </w:rPr>
      </w:pP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062C4" w:rsidRPr="0007264E" w14:paraId="64C32CD0" w14:textId="77777777" w:rsidTr="004914E7">
        <w:tc>
          <w:tcPr>
            <w:tcW w:w="725" w:type="dxa"/>
            <w:tcMar>
              <w:right w:w="216" w:type="dxa"/>
            </w:tcMar>
            <w:vAlign w:val="bottom"/>
          </w:tcPr>
          <w:p w14:paraId="70C48FFD" w14:textId="77777777" w:rsidR="00A062C4" w:rsidRPr="0007264E" w:rsidRDefault="00A062C4" w:rsidP="004914E7">
            <w:pPr>
              <w:pStyle w:val="Icons"/>
              <w:rPr>
                <w:sz w:val="24"/>
                <w:szCs w:val="24"/>
              </w:rPr>
            </w:pPr>
            <w:r w:rsidRPr="0007264E">
              <w:rPr>
                <w:noProof/>
                <w:sz w:val="24"/>
                <w:szCs w:val="24"/>
                <w:lang w:bidi="he-IL"/>
              </w:rPr>
              <mc:AlternateContent>
                <mc:Choice Requires="wpg">
                  <w:drawing>
                    <wp:inline distT="0" distB="0" distL="0" distR="0" wp14:anchorId="3B9C6BBE" wp14:editId="7ADE1BD5">
                      <wp:extent cx="273600" cy="273600"/>
                      <wp:effectExtent l="0" t="0" r="0" b="0"/>
                      <wp:docPr id="70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3600" cy="27360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1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2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3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4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477B10" id="Activities in circle icon" o:spid="_x0000_s1026" alt="Activities icon" style="width:21.55pt;height:21.55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2060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FD4E0DC" w14:textId="22552F3F" w:rsidR="00A062C4" w:rsidRPr="00352B8B" w:rsidRDefault="00187D88" w:rsidP="004914E7">
            <w:pPr>
              <w:pStyle w:val="1"/>
              <w:outlineLvl w:val="0"/>
            </w:pPr>
            <w:r w:rsidRPr="00352B8B">
              <w:t>Core</w:t>
            </w:r>
            <w:r w:rsidR="00A062C4" w:rsidRPr="00352B8B">
              <w:t xml:space="preserve"> courses</w:t>
            </w:r>
          </w:p>
        </w:tc>
      </w:tr>
    </w:tbl>
    <w:p w14:paraId="42448222" w14:textId="522D052B" w:rsidR="007223A1" w:rsidRPr="00352B8B" w:rsidRDefault="007223A1" w:rsidP="007223A1">
      <w:pPr>
        <w:rPr>
          <w:b/>
          <w:bCs/>
          <w:sz w:val="24"/>
          <w:szCs w:val="24"/>
        </w:rPr>
      </w:pPr>
      <w:r w:rsidRPr="00352B8B">
        <w:rPr>
          <w:b/>
          <w:bCs/>
          <w:sz w:val="24"/>
          <w:szCs w:val="24"/>
        </w:rPr>
        <w:t xml:space="preserve">Machine Learning ● Generalized linear models ● Programming for statistical applications (R) ● Regression and linear models ● </w:t>
      </w:r>
      <w:r w:rsidR="00F82E5D" w:rsidRPr="00352B8B">
        <w:rPr>
          <w:b/>
          <w:bCs/>
          <w:sz w:val="24"/>
          <w:szCs w:val="24"/>
        </w:rPr>
        <w:t>Research methods</w:t>
      </w:r>
    </w:p>
    <w:p w14:paraId="1726B042" w14:textId="77777777" w:rsidR="007223A1" w:rsidRPr="0007264E" w:rsidRDefault="007223A1" w:rsidP="005E088C">
      <w:pPr>
        <w:rPr>
          <w:b/>
          <w:bCs/>
          <w:sz w:val="32"/>
          <w:szCs w:val="32"/>
          <w:rtl/>
          <w:lang w:bidi="he-IL"/>
        </w:rPr>
      </w:pP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A062C4" w:rsidRPr="0007264E" w14:paraId="52A9AB1F" w14:textId="77777777" w:rsidTr="004914E7">
        <w:tc>
          <w:tcPr>
            <w:tcW w:w="725" w:type="dxa"/>
            <w:tcMar>
              <w:right w:w="216" w:type="dxa"/>
            </w:tcMar>
            <w:vAlign w:val="bottom"/>
          </w:tcPr>
          <w:p w14:paraId="752E0000" w14:textId="77777777" w:rsidR="00A062C4" w:rsidRPr="0007264E" w:rsidRDefault="00A062C4" w:rsidP="004914E7">
            <w:pPr>
              <w:pStyle w:val="Icons"/>
              <w:rPr>
                <w:sz w:val="24"/>
                <w:szCs w:val="24"/>
              </w:rPr>
            </w:pPr>
            <w:r w:rsidRPr="0007264E">
              <w:rPr>
                <w:noProof/>
                <w:sz w:val="24"/>
                <w:szCs w:val="24"/>
                <w:lang w:bidi="he-IL"/>
              </w:rPr>
              <mc:AlternateContent>
                <mc:Choice Requires="wpg">
                  <w:drawing>
                    <wp:inline distT="0" distB="0" distL="0" distR="0" wp14:anchorId="7EFBC14D" wp14:editId="1B3398A4">
                      <wp:extent cx="274320" cy="274320"/>
                      <wp:effectExtent l="0" t="0" r="0" b="0"/>
                      <wp:docPr id="75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6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7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7084D5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aT8rh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2060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0C2F7D1" w14:textId="77777777" w:rsidR="00A062C4" w:rsidRPr="00352B8B" w:rsidRDefault="00A062C4" w:rsidP="004914E7">
            <w:pPr>
              <w:pStyle w:val="1"/>
              <w:outlineLvl w:val="0"/>
              <w:rPr>
                <w:lang w:bidi="he-IL"/>
              </w:rPr>
            </w:pPr>
            <w:r w:rsidRPr="00352B8B">
              <w:t>military service</w:t>
            </w:r>
          </w:p>
        </w:tc>
      </w:tr>
    </w:tbl>
    <w:p w14:paraId="5216A5D2" w14:textId="54DCACE8" w:rsidR="00A062C4" w:rsidRPr="0007264E" w:rsidRDefault="005276A6" w:rsidP="00A062C4">
      <w:pPr>
        <w:pStyle w:val="2"/>
        <w:rPr>
          <w:sz w:val="28"/>
          <w:szCs w:val="28"/>
        </w:rPr>
      </w:pPr>
      <w:r w:rsidRPr="0007264E">
        <w:rPr>
          <w:rFonts w:ascii="Arial" w:hAnsi="Arial" w:cs="Arial"/>
          <w:sz w:val="22"/>
          <w:szCs w:val="22"/>
          <w:shd w:val="clear" w:color="auto" w:fill="F8F8F8"/>
        </w:rPr>
        <w:t>8200 UNIT</w:t>
      </w:r>
      <w:r w:rsidR="00A062C4" w:rsidRPr="0007264E">
        <w:rPr>
          <w:sz w:val="28"/>
          <w:szCs w:val="28"/>
        </w:rPr>
        <w:t xml:space="preserve">| </w:t>
      </w:r>
      <w:r w:rsidR="008840B6" w:rsidRPr="0007264E">
        <w:rPr>
          <w:rStyle w:val="af2"/>
          <w:sz w:val="28"/>
          <w:szCs w:val="28"/>
        </w:rPr>
        <w:t>Network Engineer</w:t>
      </w:r>
      <w:r w:rsidR="009B39AB" w:rsidRPr="0007264E">
        <w:rPr>
          <w:sz w:val="28"/>
          <w:szCs w:val="28"/>
        </w:rPr>
        <w:t xml:space="preserve"> </w:t>
      </w:r>
    </w:p>
    <w:p w14:paraId="2FDD5EC4" w14:textId="5A8948B6" w:rsidR="00740CB6" w:rsidRPr="0007264E" w:rsidRDefault="00A062C4" w:rsidP="00740CB6">
      <w:pPr>
        <w:pStyle w:val="3"/>
        <w:rPr>
          <w:sz w:val="28"/>
          <w:szCs w:val="28"/>
        </w:rPr>
      </w:pPr>
      <w:r w:rsidRPr="0007264E">
        <w:rPr>
          <w:sz w:val="28"/>
          <w:szCs w:val="28"/>
        </w:rPr>
        <w:t>0</w:t>
      </w:r>
      <w:r w:rsidR="004A569F" w:rsidRPr="0007264E">
        <w:rPr>
          <w:sz w:val="28"/>
          <w:szCs w:val="28"/>
        </w:rPr>
        <w:t>2</w:t>
      </w:r>
      <w:r w:rsidRPr="0007264E">
        <w:rPr>
          <w:sz w:val="28"/>
          <w:szCs w:val="28"/>
        </w:rPr>
        <w:t>/</w:t>
      </w:r>
      <w:r w:rsidR="004A569F" w:rsidRPr="0007264E">
        <w:rPr>
          <w:sz w:val="28"/>
          <w:szCs w:val="28"/>
        </w:rPr>
        <w:t>11</w:t>
      </w:r>
      <w:r w:rsidRPr="0007264E">
        <w:rPr>
          <w:sz w:val="28"/>
          <w:szCs w:val="28"/>
        </w:rPr>
        <w:t xml:space="preserve"> – </w:t>
      </w:r>
      <w:r w:rsidR="004A569F" w:rsidRPr="0007264E">
        <w:rPr>
          <w:sz w:val="28"/>
          <w:szCs w:val="28"/>
        </w:rPr>
        <w:t>02</w:t>
      </w:r>
      <w:r w:rsidRPr="0007264E">
        <w:rPr>
          <w:sz w:val="28"/>
          <w:szCs w:val="28"/>
        </w:rPr>
        <w:t>/1</w:t>
      </w:r>
      <w:r w:rsidR="004A569F" w:rsidRPr="0007264E">
        <w:rPr>
          <w:sz w:val="28"/>
          <w:szCs w:val="28"/>
        </w:rPr>
        <w:t>3</w:t>
      </w:r>
    </w:p>
    <w:p w14:paraId="7889ED4B" w14:textId="74686D5C" w:rsidR="00A45259" w:rsidRPr="00352B8B" w:rsidRDefault="00BE4335" w:rsidP="00CC2B67">
      <w:pPr>
        <w:pStyle w:val="HTML0"/>
        <w:numPr>
          <w:ilvl w:val="0"/>
          <w:numId w:val="16"/>
        </w:numPr>
        <w:shd w:val="clear" w:color="auto" w:fill="F8F9FA"/>
        <w:rPr>
          <w:rFonts w:asciiTheme="minorHAnsi" w:eastAsia="Times New Roman" w:hAnsiTheme="minorHAnsi" w:cstheme="minorHAnsi"/>
          <w:b/>
          <w:bCs/>
          <w:color w:val="222222"/>
          <w:sz w:val="24"/>
          <w:szCs w:val="24"/>
          <w:lang w:bidi="he-IL"/>
        </w:rPr>
      </w:pPr>
      <w:r w:rsidRPr="00352B8B">
        <w:rPr>
          <w:rFonts w:asciiTheme="minorHAnsi" w:hAnsiTheme="minorHAnsi" w:cstheme="minorHAnsi"/>
          <w:b/>
          <w:bCs/>
          <w:sz w:val="24"/>
          <w:szCs w:val="24"/>
          <w:lang w:bidi="he-IL"/>
        </w:rPr>
        <w:t xml:space="preserve">Network </w:t>
      </w:r>
      <w:r w:rsidR="00C31645" w:rsidRPr="00352B8B">
        <w:rPr>
          <w:rFonts w:asciiTheme="minorHAnsi" w:hAnsiTheme="minorHAnsi" w:cstheme="minorHAnsi"/>
          <w:b/>
          <w:bCs/>
          <w:sz w:val="24"/>
          <w:szCs w:val="24"/>
          <w:lang w:bidi="he-IL"/>
        </w:rPr>
        <w:t xml:space="preserve">administration, communication </w:t>
      </w:r>
      <w:r w:rsidRPr="00352B8B">
        <w:rPr>
          <w:rFonts w:asciiTheme="minorHAnsi" w:hAnsiTheme="minorHAnsi" w:cstheme="minorHAnsi"/>
          <w:b/>
          <w:bCs/>
          <w:sz w:val="24"/>
          <w:szCs w:val="24"/>
          <w:lang w:bidi="he-IL"/>
        </w:rPr>
        <w:t xml:space="preserve">encryption in the </w:t>
      </w:r>
      <w:r w:rsidR="007E14A2" w:rsidRPr="00352B8B">
        <w:rPr>
          <w:rFonts w:asciiTheme="minorHAnsi" w:hAnsiTheme="minorHAnsi" w:cstheme="minorHAnsi"/>
          <w:b/>
          <w:bCs/>
          <w:sz w:val="24"/>
          <w:szCs w:val="24"/>
          <w:lang w:bidi="he-IL"/>
        </w:rPr>
        <w:t>8200 unit</w:t>
      </w:r>
      <w:r w:rsidRPr="00352B8B">
        <w:rPr>
          <w:rFonts w:asciiTheme="minorHAnsi" w:hAnsiTheme="minorHAnsi" w:cstheme="minorHAnsi"/>
          <w:b/>
          <w:bCs/>
          <w:sz w:val="24"/>
          <w:szCs w:val="24"/>
          <w:lang w:bidi="he-IL"/>
        </w:rPr>
        <w:t xml:space="preserve"> in</w:t>
      </w:r>
      <w:r w:rsidR="00A45259" w:rsidRPr="00352B8B">
        <w:rPr>
          <w:rFonts w:asciiTheme="minorHAnsi" w:hAnsiTheme="minorHAnsi" w:cstheme="minorHAnsi"/>
          <w:b/>
          <w:bCs/>
          <w:sz w:val="24"/>
          <w:szCs w:val="24"/>
          <w:lang w:bidi="he-IL"/>
        </w:rPr>
        <w:t xml:space="preserve"> the </w:t>
      </w:r>
      <w:r w:rsidR="00A45259" w:rsidRPr="00352B8B">
        <w:rPr>
          <w:rFonts w:asciiTheme="minorHAnsi" w:eastAsia="Times New Roman" w:hAnsiTheme="minorHAnsi" w:cstheme="minorHAnsi"/>
          <w:b/>
          <w:bCs/>
          <w:color w:val="222222"/>
          <w:sz w:val="24"/>
          <w:szCs w:val="24"/>
          <w:lang w:val="en" w:bidi="he-IL"/>
        </w:rPr>
        <w:t>Intelligence Corps</w:t>
      </w:r>
    </w:p>
    <w:p w14:paraId="34DC434A" w14:textId="77777777" w:rsidR="00C31645" w:rsidRPr="00352B8B" w:rsidRDefault="00740CB6" w:rsidP="00681F05">
      <w:pPr>
        <w:pStyle w:val="affb"/>
        <w:numPr>
          <w:ilvl w:val="0"/>
          <w:numId w:val="16"/>
        </w:numPr>
        <w:tabs>
          <w:tab w:val="left" w:pos="284"/>
        </w:tabs>
        <w:rPr>
          <w:rFonts w:cstheme="minorHAnsi"/>
          <w:b/>
          <w:bCs/>
          <w:sz w:val="24"/>
          <w:szCs w:val="24"/>
          <w:lang w:bidi="he-IL"/>
        </w:rPr>
      </w:pPr>
      <w:r w:rsidRPr="00352B8B">
        <w:rPr>
          <w:rFonts w:cstheme="minorHAnsi"/>
          <w:b/>
          <w:bCs/>
          <w:sz w:val="24"/>
          <w:szCs w:val="24"/>
          <w:lang w:bidi="he-IL"/>
        </w:rPr>
        <w:t>Solv</w:t>
      </w:r>
      <w:r w:rsidR="00C31645" w:rsidRPr="00352B8B">
        <w:rPr>
          <w:rFonts w:cstheme="minorHAnsi"/>
          <w:b/>
          <w:bCs/>
          <w:sz w:val="24"/>
          <w:szCs w:val="24"/>
          <w:lang w:bidi="he-IL"/>
        </w:rPr>
        <w:t>e</w:t>
      </w:r>
      <w:r w:rsidRPr="00352B8B">
        <w:rPr>
          <w:rFonts w:cstheme="minorHAnsi"/>
          <w:b/>
          <w:bCs/>
          <w:sz w:val="24"/>
          <w:szCs w:val="24"/>
          <w:lang w:bidi="he-IL"/>
        </w:rPr>
        <w:t xml:space="preserve"> complex networks communication</w:t>
      </w:r>
      <w:r w:rsidR="00C31645" w:rsidRPr="00352B8B">
        <w:rPr>
          <w:rFonts w:cstheme="minorHAnsi"/>
          <w:b/>
          <w:bCs/>
          <w:sz w:val="24"/>
          <w:szCs w:val="24"/>
          <w:lang w:bidi="he-IL"/>
        </w:rPr>
        <w:t xml:space="preserve"> problems</w:t>
      </w:r>
    </w:p>
    <w:p w14:paraId="19190818" w14:textId="04376DED" w:rsidR="00740CB6" w:rsidRPr="00352B8B" w:rsidRDefault="00CC2B67" w:rsidP="00681F05">
      <w:pPr>
        <w:pStyle w:val="affb"/>
        <w:numPr>
          <w:ilvl w:val="0"/>
          <w:numId w:val="16"/>
        </w:numPr>
        <w:tabs>
          <w:tab w:val="left" w:pos="284"/>
        </w:tabs>
        <w:rPr>
          <w:rFonts w:cstheme="minorHAnsi"/>
          <w:b/>
          <w:bCs/>
          <w:sz w:val="24"/>
          <w:szCs w:val="24"/>
          <w:lang w:bidi="he-IL"/>
        </w:rPr>
      </w:pPr>
      <w:r w:rsidRPr="00352B8B">
        <w:rPr>
          <w:rFonts w:cstheme="minorHAnsi"/>
          <w:b/>
          <w:bCs/>
          <w:sz w:val="24"/>
          <w:szCs w:val="24"/>
          <w:lang w:bidi="he-IL"/>
        </w:rPr>
        <w:t>R</w:t>
      </w:r>
      <w:r w:rsidR="00740CB6" w:rsidRPr="00352B8B">
        <w:rPr>
          <w:rFonts w:cstheme="minorHAnsi"/>
          <w:b/>
          <w:bCs/>
          <w:sz w:val="24"/>
          <w:szCs w:val="24"/>
          <w:lang w:bidi="he-IL"/>
        </w:rPr>
        <w:t>esponsible for continuous operation and ba</w:t>
      </w:r>
      <w:r w:rsidR="00BE4335" w:rsidRPr="00352B8B">
        <w:rPr>
          <w:rFonts w:cstheme="minorHAnsi"/>
          <w:b/>
          <w:bCs/>
          <w:sz w:val="24"/>
          <w:szCs w:val="24"/>
          <w:lang w:bidi="he-IL"/>
        </w:rPr>
        <w:t>ck up procedure</w:t>
      </w:r>
    </w:p>
    <w:p w14:paraId="40410F25" w14:textId="1101110D" w:rsidR="00681F05" w:rsidRPr="00352B8B" w:rsidRDefault="00681F05" w:rsidP="00681F05">
      <w:pPr>
        <w:pStyle w:val="affb"/>
        <w:numPr>
          <w:ilvl w:val="0"/>
          <w:numId w:val="16"/>
        </w:numPr>
        <w:tabs>
          <w:tab w:val="left" w:pos="284"/>
        </w:tabs>
        <w:rPr>
          <w:b/>
          <w:bCs/>
          <w:sz w:val="24"/>
          <w:szCs w:val="24"/>
          <w:rtl/>
          <w:lang w:bidi="he-IL"/>
        </w:rPr>
      </w:pPr>
      <w:r w:rsidRPr="00352B8B">
        <w:rPr>
          <w:rFonts w:cstheme="minorHAnsi"/>
          <w:b/>
          <w:bCs/>
          <w:sz w:val="24"/>
          <w:szCs w:val="24"/>
        </w:rPr>
        <w:t xml:space="preserve">Integration in data communications and </w:t>
      </w:r>
      <w:r w:rsidRPr="00352B8B">
        <w:rPr>
          <w:b/>
          <w:bCs/>
          <w:sz w:val="24"/>
          <w:szCs w:val="24"/>
          <w:lang w:bidi="he-IL"/>
        </w:rPr>
        <w:t>troubleshooting</w:t>
      </w:r>
    </w:p>
    <w:p w14:paraId="19DDB6D7" w14:textId="625D3CB5" w:rsidR="00681F05" w:rsidRPr="00352B8B" w:rsidRDefault="00681F05" w:rsidP="00681F05">
      <w:pPr>
        <w:pStyle w:val="affb"/>
        <w:numPr>
          <w:ilvl w:val="0"/>
          <w:numId w:val="16"/>
        </w:numPr>
        <w:tabs>
          <w:tab w:val="left" w:pos="284"/>
        </w:tabs>
        <w:rPr>
          <w:b/>
          <w:bCs/>
          <w:sz w:val="24"/>
          <w:szCs w:val="24"/>
          <w:lang w:bidi="he-IL"/>
        </w:rPr>
      </w:pPr>
      <w:r w:rsidRPr="00352B8B">
        <w:rPr>
          <w:b/>
          <w:bCs/>
          <w:sz w:val="24"/>
          <w:szCs w:val="24"/>
          <w:lang w:bidi="he-IL"/>
        </w:rPr>
        <w:t>Activate classified systems</w:t>
      </w:r>
    </w:p>
    <w:sectPr w:rsidR="00681F05" w:rsidRPr="00352B8B" w:rsidSect="00FE18B2">
      <w:footerReference w:type="default" r:id="rId9"/>
      <w:headerReference w:type="first" r:id="rId1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B52BC" w14:textId="77777777" w:rsidR="009E54B7" w:rsidRDefault="009E54B7" w:rsidP="00F534FB">
      <w:pPr>
        <w:spacing w:after="0"/>
      </w:pPr>
      <w:r>
        <w:separator/>
      </w:r>
    </w:p>
  </w:endnote>
  <w:endnote w:type="continuationSeparator" w:id="0">
    <w:p w14:paraId="7C41291F" w14:textId="77777777" w:rsidR="009E54B7" w:rsidRDefault="009E54B7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149F38" w14:textId="77777777" w:rsidR="004914E7" w:rsidRDefault="004914E7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7C71C" w14:textId="77777777" w:rsidR="009E54B7" w:rsidRDefault="009E54B7" w:rsidP="00F534FB">
      <w:pPr>
        <w:spacing w:after="0"/>
      </w:pPr>
      <w:r>
        <w:separator/>
      </w:r>
    </w:p>
  </w:footnote>
  <w:footnote w:type="continuationSeparator" w:id="0">
    <w:p w14:paraId="35E9EB16" w14:textId="77777777" w:rsidR="009E54B7" w:rsidRDefault="009E54B7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CBD4F" w14:textId="77777777" w:rsidR="004914E7" w:rsidRDefault="004914E7">
    <w:pPr>
      <w:pStyle w:val="ad"/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02A946A" wp14:editId="1C8C65E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BF3617" id="Rectangle 1" o:spid="_x0000_s1026" alt="Header background rectangle" style="position:absolute;left:0;text-align:left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2f2f2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2060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2060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2060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651E55"/>
    <w:multiLevelType w:val="hybridMultilevel"/>
    <w:tmpl w:val="A4946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002060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002060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2060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E3551"/>
    <w:multiLevelType w:val="hybridMultilevel"/>
    <w:tmpl w:val="835CE46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790E50"/>
    <w:multiLevelType w:val="hybridMultilevel"/>
    <w:tmpl w:val="695A0B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80CA4"/>
    <w:multiLevelType w:val="hybridMultilevel"/>
    <w:tmpl w:val="595A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  <w:num w:numId="17">
    <w:abstractNumId w:val="17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118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264E"/>
    <w:rsid w:val="00075B13"/>
    <w:rsid w:val="00081769"/>
    <w:rsid w:val="00092692"/>
    <w:rsid w:val="00096203"/>
    <w:rsid w:val="00096EC2"/>
    <w:rsid w:val="000A0229"/>
    <w:rsid w:val="000E24AC"/>
    <w:rsid w:val="000E4A73"/>
    <w:rsid w:val="000F79EA"/>
    <w:rsid w:val="001250BD"/>
    <w:rsid w:val="00134F92"/>
    <w:rsid w:val="00137DC1"/>
    <w:rsid w:val="00143224"/>
    <w:rsid w:val="0014408C"/>
    <w:rsid w:val="00145B33"/>
    <w:rsid w:val="001468F3"/>
    <w:rsid w:val="00152C3A"/>
    <w:rsid w:val="001539C4"/>
    <w:rsid w:val="00162BEE"/>
    <w:rsid w:val="00171E1B"/>
    <w:rsid w:val="00182F07"/>
    <w:rsid w:val="001858BD"/>
    <w:rsid w:val="00187D88"/>
    <w:rsid w:val="00192573"/>
    <w:rsid w:val="00194A3D"/>
    <w:rsid w:val="00197261"/>
    <w:rsid w:val="001A2A99"/>
    <w:rsid w:val="001A33E2"/>
    <w:rsid w:val="001A6641"/>
    <w:rsid w:val="001B0811"/>
    <w:rsid w:val="001B3B5F"/>
    <w:rsid w:val="001B720C"/>
    <w:rsid w:val="001B7F7E"/>
    <w:rsid w:val="001C0DEE"/>
    <w:rsid w:val="001C3957"/>
    <w:rsid w:val="001C46E5"/>
    <w:rsid w:val="001E08A4"/>
    <w:rsid w:val="0020735F"/>
    <w:rsid w:val="00211976"/>
    <w:rsid w:val="002146F8"/>
    <w:rsid w:val="00215593"/>
    <w:rsid w:val="00217917"/>
    <w:rsid w:val="0022067F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6B0C"/>
    <w:rsid w:val="00291556"/>
    <w:rsid w:val="00297ED0"/>
    <w:rsid w:val="002A4EDA"/>
    <w:rsid w:val="002B3FC8"/>
    <w:rsid w:val="002E73F1"/>
    <w:rsid w:val="002F10E7"/>
    <w:rsid w:val="002F6283"/>
    <w:rsid w:val="002F69E4"/>
    <w:rsid w:val="00300A98"/>
    <w:rsid w:val="003044AB"/>
    <w:rsid w:val="0030724A"/>
    <w:rsid w:val="00316CE4"/>
    <w:rsid w:val="00323C3F"/>
    <w:rsid w:val="003279A4"/>
    <w:rsid w:val="00337114"/>
    <w:rsid w:val="0035004C"/>
    <w:rsid w:val="00352B8B"/>
    <w:rsid w:val="003571C8"/>
    <w:rsid w:val="003603D9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4E7"/>
    <w:rsid w:val="004915EA"/>
    <w:rsid w:val="004A4493"/>
    <w:rsid w:val="004A569F"/>
    <w:rsid w:val="004B6A2A"/>
    <w:rsid w:val="004C0172"/>
    <w:rsid w:val="004C085F"/>
    <w:rsid w:val="004C1AF6"/>
    <w:rsid w:val="004C389B"/>
    <w:rsid w:val="004C5C49"/>
    <w:rsid w:val="004D0521"/>
    <w:rsid w:val="004D128F"/>
    <w:rsid w:val="004D31E3"/>
    <w:rsid w:val="004D3EB1"/>
    <w:rsid w:val="004D465D"/>
    <w:rsid w:val="004E2794"/>
    <w:rsid w:val="004E77A5"/>
    <w:rsid w:val="004F03CE"/>
    <w:rsid w:val="004F1057"/>
    <w:rsid w:val="004F199F"/>
    <w:rsid w:val="005106C0"/>
    <w:rsid w:val="005247B7"/>
    <w:rsid w:val="005276A6"/>
    <w:rsid w:val="005324B1"/>
    <w:rsid w:val="00533BAF"/>
    <w:rsid w:val="005372FA"/>
    <w:rsid w:val="0054403F"/>
    <w:rsid w:val="00556337"/>
    <w:rsid w:val="005611C3"/>
    <w:rsid w:val="00562422"/>
    <w:rsid w:val="00565B06"/>
    <w:rsid w:val="00574328"/>
    <w:rsid w:val="00575C01"/>
    <w:rsid w:val="00580DC7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1C76"/>
    <w:rsid w:val="005E088C"/>
    <w:rsid w:val="005E6E43"/>
    <w:rsid w:val="005F16C6"/>
    <w:rsid w:val="005F4455"/>
    <w:rsid w:val="006104FF"/>
    <w:rsid w:val="00614B7C"/>
    <w:rsid w:val="0062239B"/>
    <w:rsid w:val="00625B8A"/>
    <w:rsid w:val="00644D4E"/>
    <w:rsid w:val="00661A02"/>
    <w:rsid w:val="00663536"/>
    <w:rsid w:val="006648D4"/>
    <w:rsid w:val="00673F18"/>
    <w:rsid w:val="00676CEB"/>
    <w:rsid w:val="00681F05"/>
    <w:rsid w:val="00683A86"/>
    <w:rsid w:val="0069300B"/>
    <w:rsid w:val="006A4C72"/>
    <w:rsid w:val="006D65F8"/>
    <w:rsid w:val="006F4D23"/>
    <w:rsid w:val="006F6C22"/>
    <w:rsid w:val="007175B9"/>
    <w:rsid w:val="007215A9"/>
    <w:rsid w:val="007223A1"/>
    <w:rsid w:val="007253E8"/>
    <w:rsid w:val="00731693"/>
    <w:rsid w:val="00735140"/>
    <w:rsid w:val="0073645E"/>
    <w:rsid w:val="007366E5"/>
    <w:rsid w:val="00740CB6"/>
    <w:rsid w:val="00745196"/>
    <w:rsid w:val="00755346"/>
    <w:rsid w:val="00776D9E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14A2"/>
    <w:rsid w:val="007E1A3B"/>
    <w:rsid w:val="007E4C55"/>
    <w:rsid w:val="007E7052"/>
    <w:rsid w:val="007F1890"/>
    <w:rsid w:val="007F71A4"/>
    <w:rsid w:val="008030EE"/>
    <w:rsid w:val="00812148"/>
    <w:rsid w:val="00814B43"/>
    <w:rsid w:val="0083016A"/>
    <w:rsid w:val="00846AAE"/>
    <w:rsid w:val="00867081"/>
    <w:rsid w:val="008840B6"/>
    <w:rsid w:val="008949D6"/>
    <w:rsid w:val="008978E8"/>
    <w:rsid w:val="008A02C4"/>
    <w:rsid w:val="008A49A0"/>
    <w:rsid w:val="008A6538"/>
    <w:rsid w:val="008D4FC8"/>
    <w:rsid w:val="008D5A80"/>
    <w:rsid w:val="008D6242"/>
    <w:rsid w:val="008E5483"/>
    <w:rsid w:val="008F4532"/>
    <w:rsid w:val="009018BC"/>
    <w:rsid w:val="00912CDF"/>
    <w:rsid w:val="00915CB5"/>
    <w:rsid w:val="00933CCA"/>
    <w:rsid w:val="0093795C"/>
    <w:rsid w:val="009411E8"/>
    <w:rsid w:val="0094306F"/>
    <w:rsid w:val="00945678"/>
    <w:rsid w:val="00952C89"/>
    <w:rsid w:val="009540F4"/>
    <w:rsid w:val="00956B75"/>
    <w:rsid w:val="00964590"/>
    <w:rsid w:val="009666EC"/>
    <w:rsid w:val="00966B46"/>
    <w:rsid w:val="009918BB"/>
    <w:rsid w:val="009931F7"/>
    <w:rsid w:val="00994768"/>
    <w:rsid w:val="009A3F4C"/>
    <w:rsid w:val="009A3F52"/>
    <w:rsid w:val="009B39AB"/>
    <w:rsid w:val="009B4952"/>
    <w:rsid w:val="009C474B"/>
    <w:rsid w:val="009C63EE"/>
    <w:rsid w:val="009D0878"/>
    <w:rsid w:val="009D449D"/>
    <w:rsid w:val="009E54B7"/>
    <w:rsid w:val="009E62E6"/>
    <w:rsid w:val="009E65EC"/>
    <w:rsid w:val="009F2058"/>
    <w:rsid w:val="009F391D"/>
    <w:rsid w:val="00A0055F"/>
    <w:rsid w:val="00A062C4"/>
    <w:rsid w:val="00A1144C"/>
    <w:rsid w:val="00A1329C"/>
    <w:rsid w:val="00A25023"/>
    <w:rsid w:val="00A2760D"/>
    <w:rsid w:val="00A42CE4"/>
    <w:rsid w:val="00A45259"/>
    <w:rsid w:val="00A558E1"/>
    <w:rsid w:val="00A56B81"/>
    <w:rsid w:val="00A6314E"/>
    <w:rsid w:val="00A70482"/>
    <w:rsid w:val="00A77B4D"/>
    <w:rsid w:val="00A8052D"/>
    <w:rsid w:val="00A9077F"/>
    <w:rsid w:val="00AA04BD"/>
    <w:rsid w:val="00AA0D7C"/>
    <w:rsid w:val="00AA276C"/>
    <w:rsid w:val="00AB673E"/>
    <w:rsid w:val="00AB6DA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7836"/>
    <w:rsid w:val="00B47E1E"/>
    <w:rsid w:val="00B54661"/>
    <w:rsid w:val="00B55487"/>
    <w:rsid w:val="00B67F18"/>
    <w:rsid w:val="00B763B5"/>
    <w:rsid w:val="00B90654"/>
    <w:rsid w:val="00B91175"/>
    <w:rsid w:val="00BA71B3"/>
    <w:rsid w:val="00BA7818"/>
    <w:rsid w:val="00BB34BE"/>
    <w:rsid w:val="00BC0E1A"/>
    <w:rsid w:val="00BC1472"/>
    <w:rsid w:val="00BD2DD6"/>
    <w:rsid w:val="00BD55EE"/>
    <w:rsid w:val="00BE4335"/>
    <w:rsid w:val="00C0109A"/>
    <w:rsid w:val="00C2605F"/>
    <w:rsid w:val="00C31645"/>
    <w:rsid w:val="00C3233C"/>
    <w:rsid w:val="00C3763A"/>
    <w:rsid w:val="00C60281"/>
    <w:rsid w:val="00C62650"/>
    <w:rsid w:val="00C779DA"/>
    <w:rsid w:val="00C804DF"/>
    <w:rsid w:val="00C814F7"/>
    <w:rsid w:val="00C81C04"/>
    <w:rsid w:val="00C87B9A"/>
    <w:rsid w:val="00C91B4B"/>
    <w:rsid w:val="00C93DE1"/>
    <w:rsid w:val="00CA1ED0"/>
    <w:rsid w:val="00CA2E0A"/>
    <w:rsid w:val="00CB3192"/>
    <w:rsid w:val="00CC1E5C"/>
    <w:rsid w:val="00CC2B67"/>
    <w:rsid w:val="00CD1043"/>
    <w:rsid w:val="00CE2C76"/>
    <w:rsid w:val="00CE7118"/>
    <w:rsid w:val="00D0149E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3602"/>
    <w:rsid w:val="00DD467E"/>
    <w:rsid w:val="00DE136D"/>
    <w:rsid w:val="00DE4136"/>
    <w:rsid w:val="00DE4550"/>
    <w:rsid w:val="00DE6534"/>
    <w:rsid w:val="00DF0F24"/>
    <w:rsid w:val="00DF7CF5"/>
    <w:rsid w:val="00DF7F4F"/>
    <w:rsid w:val="00E0310A"/>
    <w:rsid w:val="00E066EE"/>
    <w:rsid w:val="00E07D28"/>
    <w:rsid w:val="00E22DF3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D6936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82E5D"/>
    <w:rsid w:val="00F904FC"/>
    <w:rsid w:val="00F935BF"/>
    <w:rsid w:val="00F94EB5"/>
    <w:rsid w:val="00FA4359"/>
    <w:rsid w:val="00FA4C84"/>
    <w:rsid w:val="00FB0F18"/>
    <w:rsid w:val="00FB43B4"/>
    <w:rsid w:val="00FC733E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60459"/>
  <w15:chartTrackingRefBased/>
  <w15:docId w15:val="{86043B3E-6F0E-492E-8440-A32E2810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16CE4"/>
  </w:style>
  <w:style w:type="paragraph" w:styleId="1">
    <w:name w:val="heading 1"/>
    <w:basedOn w:val="a1"/>
    <w:link w:val="10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002060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001030" w:themeColor="accent1" w:themeShade="80"/>
      <w:szCs w:val="20"/>
    </w:rPr>
  </w:style>
  <w:style w:type="character" w:customStyle="1" w:styleId="a6">
    <w:name w:val="טקסט מאקרו תו"/>
    <w:basedOn w:val="a2"/>
    <w:link w:val="a5"/>
    <w:uiPriority w:val="99"/>
    <w:semiHidden/>
    <w:rsid w:val="002B3FC8"/>
    <w:rPr>
      <w:rFonts w:ascii="Consolas" w:hAnsi="Consolas"/>
      <w:b/>
      <w:color w:val="001030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a9">
    <w:name w:val="כותרת טקסט תו"/>
    <w:basedOn w:val="a2"/>
    <w:link w:val="a8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טקסט בלונים תו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a1"/>
    <w:uiPriority w:val="3"/>
    <w:qFormat/>
    <w:rsid w:val="00565B06"/>
    <w:pPr>
      <w:spacing w:before="40" w:after="0"/>
      <w:jc w:val="right"/>
    </w:pPr>
  </w:style>
  <w:style w:type="character" w:customStyle="1" w:styleId="ae">
    <w:name w:val="כותרת עליונה תו"/>
    <w:basedOn w:val="a2"/>
    <w:link w:val="ad"/>
    <w:uiPriority w:val="99"/>
    <w:rsid w:val="005B437C"/>
  </w:style>
  <w:style w:type="paragraph" w:styleId="af">
    <w:name w:val="footer"/>
    <w:basedOn w:val="a1"/>
    <w:link w:val="af0"/>
    <w:uiPriority w:val="99"/>
    <w:unhideWhenUsed/>
    <w:rsid w:val="00297ED0"/>
    <w:pPr>
      <w:spacing w:after="0"/>
    </w:pPr>
  </w:style>
  <w:style w:type="character" w:customStyle="1" w:styleId="af0">
    <w:name w:val="כותרת תחתונה תו"/>
    <w:basedOn w:val="a2"/>
    <w:link w:val="af"/>
    <w:uiPriority w:val="99"/>
    <w:rsid w:val="00297ED0"/>
  </w:style>
  <w:style w:type="character" w:customStyle="1" w:styleId="20">
    <w:name w:val="כותרת 2 תו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002060" w:themeColor="accent1"/>
      <w:sz w:val="26"/>
      <w:szCs w:val="26"/>
    </w:rPr>
  </w:style>
  <w:style w:type="character" w:customStyle="1" w:styleId="10">
    <w:name w:val="כותרת 1 תו"/>
    <w:basedOn w:val="a2"/>
    <w:link w:val="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כותרת 3 תו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af1">
    <w:name w:val="Grid Table Light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af2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f3">
    <w:name w:val="Subtitle"/>
    <w:basedOn w:val="a1"/>
    <w:link w:val="af4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f4">
    <w:name w:val="כותרת משנה תו"/>
    <w:basedOn w:val="a2"/>
    <w:link w:val="af3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5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6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002060" w:themeColor="accent1"/>
      <w:spacing w:val="0"/>
    </w:rPr>
  </w:style>
  <w:style w:type="paragraph" w:styleId="af7">
    <w:name w:val="Intense Quote"/>
    <w:basedOn w:val="a1"/>
    <w:next w:val="a1"/>
    <w:link w:val="af8"/>
    <w:uiPriority w:val="30"/>
    <w:semiHidden/>
    <w:unhideWhenUsed/>
    <w:rsid w:val="00581515"/>
    <w:pPr>
      <w:pBdr>
        <w:top w:val="single" w:sz="4" w:space="10" w:color="002060" w:themeColor="accent1"/>
        <w:bottom w:val="single" w:sz="4" w:space="10" w:color="002060" w:themeColor="accent1"/>
      </w:pBdr>
      <w:spacing w:before="360" w:after="360"/>
      <w:jc w:val="center"/>
    </w:pPr>
    <w:rPr>
      <w:i/>
      <w:iCs/>
      <w:color w:val="002060" w:themeColor="accent1"/>
    </w:rPr>
  </w:style>
  <w:style w:type="character" w:customStyle="1" w:styleId="af8">
    <w:name w:val="ציטוט חזק תו"/>
    <w:basedOn w:val="a2"/>
    <w:link w:val="af7"/>
    <w:uiPriority w:val="30"/>
    <w:semiHidden/>
    <w:rsid w:val="00581515"/>
    <w:rPr>
      <w:i/>
      <w:iCs/>
      <w:color w:val="002060" w:themeColor="accent1"/>
    </w:rPr>
  </w:style>
  <w:style w:type="paragraph" w:styleId="af9">
    <w:name w:val="Quote"/>
    <w:basedOn w:val="a1"/>
    <w:next w:val="a1"/>
    <w:link w:val="afa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a">
    <w:name w:val="ציטוט תו"/>
    <w:basedOn w:val="a2"/>
    <w:link w:val="af9"/>
    <w:uiPriority w:val="29"/>
    <w:semiHidden/>
    <w:rsid w:val="00581515"/>
    <w:rPr>
      <w:i/>
      <w:iCs/>
      <w:color w:val="404040" w:themeColor="text1" w:themeTint="BF"/>
    </w:rPr>
  </w:style>
  <w:style w:type="paragraph" w:styleId="afb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כותרת 8 תו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c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גוף טקסט 3 תו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כניסה בגוף טקסט 3 תו"/>
    <w:basedOn w:val="a2"/>
    <w:link w:val="33"/>
    <w:uiPriority w:val="99"/>
    <w:semiHidden/>
    <w:rsid w:val="00581515"/>
    <w:rPr>
      <w:szCs w:val="16"/>
    </w:rPr>
  </w:style>
  <w:style w:type="character" w:styleId="afd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581515"/>
    <w:rPr>
      <w:szCs w:val="20"/>
    </w:rPr>
  </w:style>
  <w:style w:type="character" w:customStyle="1" w:styleId="aff">
    <w:name w:val="טקסט הערה תו"/>
    <w:basedOn w:val="a2"/>
    <w:link w:val="afe"/>
    <w:uiPriority w:val="99"/>
    <w:semiHidden/>
    <w:rsid w:val="00581515"/>
    <w:rPr>
      <w:szCs w:val="20"/>
    </w:rPr>
  </w:style>
  <w:style w:type="paragraph" w:styleId="aff0">
    <w:name w:val="Document Map"/>
    <w:basedOn w:val="a1"/>
    <w:link w:val="aff1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f1">
    <w:name w:val="מפת מסמך תו"/>
    <w:basedOn w:val="a2"/>
    <w:link w:val="aff0"/>
    <w:uiPriority w:val="99"/>
    <w:semiHidden/>
    <w:rsid w:val="00581515"/>
    <w:rPr>
      <w:rFonts w:ascii="Segoe UI" w:hAnsi="Segoe UI" w:cs="Segoe UI"/>
      <w:szCs w:val="16"/>
    </w:rPr>
  </w:style>
  <w:style w:type="paragraph" w:styleId="aff2">
    <w:name w:val="endnote text"/>
    <w:basedOn w:val="a1"/>
    <w:link w:val="aff3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3">
    <w:name w:val="טקסט הערת סיום תו"/>
    <w:basedOn w:val="a2"/>
    <w:link w:val="aff2"/>
    <w:uiPriority w:val="99"/>
    <w:semiHidden/>
    <w:rsid w:val="00581515"/>
    <w:rPr>
      <w:szCs w:val="20"/>
    </w:rPr>
  </w:style>
  <w:style w:type="paragraph" w:styleId="aff4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1"/>
    <w:link w:val="aff6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6">
    <w:name w:val="טקסט הערת שוליים תו"/>
    <w:basedOn w:val="a2"/>
    <w:link w:val="aff5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1">
    <w:name w:val="HTML מעוצב מראש תו"/>
    <w:basedOn w:val="a2"/>
    <w:link w:val="HTML0"/>
    <w:uiPriority w:val="99"/>
    <w:semiHidden/>
    <w:rsid w:val="00581515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7">
    <w:name w:val="Plain Text"/>
    <w:basedOn w:val="a1"/>
    <w:link w:val="aff8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8">
    <w:name w:val="טקסט רגיל תו"/>
    <w:basedOn w:val="a2"/>
    <w:link w:val="aff7"/>
    <w:uiPriority w:val="99"/>
    <w:semiHidden/>
    <w:rsid w:val="00581515"/>
    <w:rPr>
      <w:rFonts w:ascii="Consolas" w:hAnsi="Consolas"/>
      <w:szCs w:val="21"/>
    </w:rPr>
  </w:style>
  <w:style w:type="table" w:styleId="21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a1"/>
    <w:uiPriority w:val="4"/>
    <w:qFormat/>
    <w:rsid w:val="00BD2DD6"/>
    <w:pPr>
      <w:spacing w:after="20"/>
      <w:jc w:val="center"/>
    </w:pPr>
  </w:style>
  <w:style w:type="paragraph" w:styleId="aff9">
    <w:name w:val="annotation subject"/>
    <w:basedOn w:val="afe"/>
    <w:next w:val="afe"/>
    <w:link w:val="affa"/>
    <w:uiPriority w:val="99"/>
    <w:semiHidden/>
    <w:unhideWhenUsed/>
    <w:rsid w:val="001B720C"/>
    <w:rPr>
      <w:b/>
      <w:bCs/>
    </w:rPr>
  </w:style>
  <w:style w:type="character" w:customStyle="1" w:styleId="affa">
    <w:name w:val="נושא הערה תו"/>
    <w:basedOn w:val="aff"/>
    <w:link w:val="aff9"/>
    <w:uiPriority w:val="99"/>
    <w:semiHidden/>
    <w:rsid w:val="001B720C"/>
    <w:rPr>
      <w:b/>
      <w:bCs/>
      <w:szCs w:val="20"/>
    </w:rPr>
  </w:style>
  <w:style w:type="paragraph" w:styleId="affb">
    <w:name w:val="List Paragraph"/>
    <w:basedOn w:val="a1"/>
    <w:uiPriority w:val="34"/>
    <w:unhideWhenUsed/>
    <w:rsid w:val="00AB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k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8435EA92533468289EAA928527D1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6CAD8-CC21-4F55-A84F-3C5E0BD8E0BF}"/>
      </w:docPartPr>
      <w:docPartBody>
        <w:p w:rsidR="003C0D3D" w:rsidRDefault="0005144B">
          <w:pPr>
            <w:pStyle w:val="F8435EA92533468289EAA928527D1A9D"/>
          </w:pPr>
          <w:r w:rsidRPr="00565B06">
            <w:t>Objective</w:t>
          </w:r>
        </w:p>
      </w:docPartBody>
    </w:docPart>
    <w:docPart>
      <w:docPartPr>
        <w:name w:val="55D5775A8ABB403D897C58E326EAF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64152-7906-4B20-B25E-E5F0246A11F8}"/>
      </w:docPartPr>
      <w:docPartBody>
        <w:p w:rsidR="003C0D3D" w:rsidRDefault="0005144B">
          <w:pPr>
            <w:pStyle w:val="55D5775A8ABB403D897C58E326EAF9F2"/>
          </w:pPr>
          <w:r w:rsidRPr="00565B06">
            <w:t>Education</w:t>
          </w:r>
        </w:p>
      </w:docPartBody>
    </w:docPart>
    <w:docPart>
      <w:docPartPr>
        <w:name w:val="C79ED2C6E5794B7490D310310A6C9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77CF1-358F-411A-888A-3CC353504427}"/>
      </w:docPartPr>
      <w:docPartBody>
        <w:p w:rsidR="003C0D3D" w:rsidRDefault="0005144B" w:rsidP="0005144B">
          <w:pPr>
            <w:pStyle w:val="C79ED2C6E5794B7490D310310A6C94E2"/>
          </w:pPr>
          <w:r w:rsidRPr="009D0878">
            <w:t>Phone</w:t>
          </w:r>
        </w:p>
      </w:docPartBody>
    </w:docPart>
    <w:docPart>
      <w:docPartPr>
        <w:name w:val="66E49353F5AD4C0B854EF44A1FCA7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26C66-F1FF-48FF-8D74-66B06910C1FD}"/>
      </w:docPartPr>
      <w:docPartBody>
        <w:p w:rsidR="003C0D3D" w:rsidRDefault="0005144B" w:rsidP="0005144B">
          <w:pPr>
            <w:pStyle w:val="66E49353F5AD4C0B854EF44A1FCA7922"/>
          </w:pPr>
          <w:r w:rsidRPr="009D0878">
            <w:t>Email</w:t>
          </w:r>
        </w:p>
      </w:docPartBody>
    </w:docPart>
    <w:docPart>
      <w:docPartPr>
        <w:name w:val="0FFF5CA0168543728BC88B64FA008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5039-F5B1-43D8-95A2-FCC09906CA22}"/>
      </w:docPartPr>
      <w:docPartBody>
        <w:p w:rsidR="003C0D3D" w:rsidRDefault="0005144B" w:rsidP="0005144B">
          <w:pPr>
            <w:pStyle w:val="0FFF5CA0168543728BC88B64FA008347"/>
          </w:pPr>
          <w:r w:rsidRPr="009D0878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44B"/>
    <w:rsid w:val="0005144B"/>
    <w:rsid w:val="00240A86"/>
    <w:rsid w:val="00242466"/>
    <w:rsid w:val="00264B3B"/>
    <w:rsid w:val="003563B5"/>
    <w:rsid w:val="003B4C5C"/>
    <w:rsid w:val="003C0D3D"/>
    <w:rsid w:val="004D39A0"/>
    <w:rsid w:val="005512B2"/>
    <w:rsid w:val="00755A74"/>
    <w:rsid w:val="007B1289"/>
    <w:rsid w:val="007B5D26"/>
    <w:rsid w:val="00815188"/>
    <w:rsid w:val="008A7DB6"/>
    <w:rsid w:val="009527F2"/>
    <w:rsid w:val="00B264B5"/>
    <w:rsid w:val="00D10A06"/>
    <w:rsid w:val="00D24F73"/>
    <w:rsid w:val="00E13CD6"/>
    <w:rsid w:val="00F60DC2"/>
    <w:rsid w:val="00FD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FB99AA11154D3EAFB8B400E4A0B92D">
    <w:name w:val="69FB99AA11154D3EAFB8B400E4A0B92D"/>
    <w:pPr>
      <w:bidi/>
    </w:pPr>
  </w:style>
  <w:style w:type="paragraph" w:customStyle="1" w:styleId="26DC97F85E1143F79F67885AE2F15522">
    <w:name w:val="26DC97F85E1143F79F67885AE2F15522"/>
    <w:pPr>
      <w:bidi/>
    </w:pPr>
  </w:style>
  <w:style w:type="paragraph" w:customStyle="1" w:styleId="71A927972EE646DB8DF9F8F24D853C91">
    <w:name w:val="71A927972EE646DB8DF9F8F24D853C91"/>
    <w:pPr>
      <w:bidi/>
    </w:pPr>
  </w:style>
  <w:style w:type="paragraph" w:customStyle="1" w:styleId="284B1D24B5EE45418E2D18651E4CD57C">
    <w:name w:val="284B1D24B5EE45418E2D18651E4CD57C"/>
    <w:pPr>
      <w:bidi/>
    </w:pPr>
  </w:style>
  <w:style w:type="paragraph" w:customStyle="1" w:styleId="E9EBFDDDB19A4F658D49465987D83775">
    <w:name w:val="E9EBFDDDB19A4F658D49465987D83775"/>
    <w:pPr>
      <w:bidi/>
    </w:pPr>
  </w:style>
  <w:style w:type="paragraph" w:customStyle="1" w:styleId="937272A5E1D9434F815F5A9F639BAC99">
    <w:name w:val="937272A5E1D9434F815F5A9F639BAC99"/>
    <w:pPr>
      <w:bidi/>
    </w:pPr>
  </w:style>
  <w:style w:type="paragraph" w:customStyle="1" w:styleId="9AB0D2980F8B4D7BB314CBAA07CEAD4A">
    <w:name w:val="9AB0D2980F8B4D7BB314CBAA07CEAD4A"/>
    <w:pPr>
      <w:bidi/>
    </w:pPr>
  </w:style>
  <w:style w:type="paragraph" w:customStyle="1" w:styleId="F8435EA92533468289EAA928527D1A9D">
    <w:name w:val="F8435EA92533468289EAA928527D1A9D"/>
    <w:pPr>
      <w:bidi/>
    </w:pPr>
  </w:style>
  <w:style w:type="paragraph" w:customStyle="1" w:styleId="E1427DDA926348679B22F922D0B56B9E">
    <w:name w:val="E1427DDA926348679B22F922D0B56B9E"/>
    <w:pPr>
      <w:bidi/>
    </w:pPr>
  </w:style>
  <w:style w:type="paragraph" w:customStyle="1" w:styleId="55D5775A8ABB403D897C58E326EAF9F2">
    <w:name w:val="55D5775A8ABB403D897C58E326EAF9F2"/>
    <w:pPr>
      <w:bidi/>
    </w:pPr>
  </w:style>
  <w:style w:type="paragraph" w:customStyle="1" w:styleId="F39596E5BA8C481F86DE9F491447B6A4">
    <w:name w:val="F39596E5BA8C481F86DE9F491447B6A4"/>
    <w:pPr>
      <w:bidi/>
    </w:pPr>
  </w:style>
  <w:style w:type="character" w:styleId="a3">
    <w:name w:val="Emphasis"/>
    <w:basedOn w:val="a0"/>
    <w:uiPriority w:val="11"/>
    <w:qFormat/>
    <w:rsid w:val="003563B5"/>
    <w:rPr>
      <w:b w:val="0"/>
      <w:iCs/>
      <w:color w:val="657C9C" w:themeColor="text2" w:themeTint="BF"/>
      <w:sz w:val="26"/>
    </w:rPr>
  </w:style>
  <w:style w:type="paragraph" w:customStyle="1" w:styleId="E1BB7253589A4B698D29102C9C8CB443">
    <w:name w:val="E1BB7253589A4B698D29102C9C8CB443"/>
    <w:pPr>
      <w:bidi/>
    </w:pPr>
  </w:style>
  <w:style w:type="paragraph" w:customStyle="1" w:styleId="D3BC4D2A509447918645DE0B0DA2855E">
    <w:name w:val="D3BC4D2A509447918645DE0B0DA2855E"/>
    <w:pPr>
      <w:bidi/>
    </w:pPr>
  </w:style>
  <w:style w:type="paragraph" w:customStyle="1" w:styleId="D552CC3289D847D7A6D2903F68118D55">
    <w:name w:val="D552CC3289D847D7A6D2903F68118D55"/>
    <w:pPr>
      <w:bidi/>
    </w:pPr>
  </w:style>
  <w:style w:type="paragraph" w:customStyle="1" w:styleId="B00A9A54BE4B4863994049E0146B67CE">
    <w:name w:val="B00A9A54BE4B4863994049E0146B67CE"/>
    <w:pPr>
      <w:bidi/>
    </w:pPr>
  </w:style>
  <w:style w:type="paragraph" w:customStyle="1" w:styleId="73E83E68B64B43BC9A344F0BB65BEEE5">
    <w:name w:val="73E83E68B64B43BC9A344F0BB65BEEE5"/>
    <w:pPr>
      <w:bidi/>
    </w:pPr>
  </w:style>
  <w:style w:type="paragraph" w:customStyle="1" w:styleId="037BCE70AB32444383E0A97808A0B922">
    <w:name w:val="037BCE70AB32444383E0A97808A0B922"/>
    <w:pPr>
      <w:bidi/>
    </w:pPr>
  </w:style>
  <w:style w:type="paragraph" w:customStyle="1" w:styleId="661A7DA0DA894F22833B624FC047FB9C">
    <w:name w:val="661A7DA0DA894F22833B624FC047FB9C"/>
    <w:pPr>
      <w:bidi/>
    </w:pPr>
  </w:style>
  <w:style w:type="paragraph" w:customStyle="1" w:styleId="DA9F9C9F6B8F476892CE450FCF7247D4">
    <w:name w:val="DA9F9C9F6B8F476892CE450FCF7247D4"/>
    <w:pPr>
      <w:bidi/>
    </w:pPr>
  </w:style>
  <w:style w:type="paragraph" w:customStyle="1" w:styleId="BF5455B8FBB1409B91E68BCF82BAD08B">
    <w:name w:val="BF5455B8FBB1409B91E68BCF82BAD08B"/>
    <w:pPr>
      <w:bidi/>
    </w:pPr>
  </w:style>
  <w:style w:type="paragraph" w:customStyle="1" w:styleId="89F307C82EC54A88807C1AF45BCA3FA2">
    <w:name w:val="89F307C82EC54A88807C1AF45BCA3FA2"/>
    <w:pPr>
      <w:bidi/>
    </w:pPr>
  </w:style>
  <w:style w:type="paragraph" w:customStyle="1" w:styleId="A727F972284141249990F0BA35529F94">
    <w:name w:val="A727F972284141249990F0BA35529F94"/>
    <w:pPr>
      <w:bidi/>
    </w:pPr>
  </w:style>
  <w:style w:type="paragraph" w:customStyle="1" w:styleId="4D11A4E6515E4A97AFEEDA10D61B2123">
    <w:name w:val="4D11A4E6515E4A97AFEEDA10D61B2123"/>
    <w:pPr>
      <w:bidi/>
    </w:pPr>
  </w:style>
  <w:style w:type="paragraph" w:customStyle="1" w:styleId="E29B19DE65AB4589A030A7634A9F468A">
    <w:name w:val="E29B19DE65AB4589A030A7634A9F468A"/>
    <w:pPr>
      <w:bidi/>
    </w:pPr>
  </w:style>
  <w:style w:type="paragraph" w:customStyle="1" w:styleId="36E9C0CCBBEB42C6B69962FD3174C935">
    <w:name w:val="36E9C0CCBBEB42C6B69962FD3174C935"/>
    <w:pPr>
      <w:bidi/>
    </w:pPr>
  </w:style>
  <w:style w:type="paragraph" w:customStyle="1" w:styleId="65F44646DEFE4F42B41091A9C209419B">
    <w:name w:val="65F44646DEFE4F42B41091A9C209419B"/>
    <w:pPr>
      <w:bidi/>
    </w:pPr>
  </w:style>
  <w:style w:type="paragraph" w:customStyle="1" w:styleId="C29DF91D8C8B44E18A3E89E89ED61A87">
    <w:name w:val="C29DF91D8C8B44E18A3E89E89ED61A87"/>
    <w:pPr>
      <w:bidi/>
    </w:pPr>
  </w:style>
  <w:style w:type="paragraph" w:customStyle="1" w:styleId="3E89351F52B64B67B75D2F6AE1A84DB5">
    <w:name w:val="3E89351F52B64B67B75D2F6AE1A84DB5"/>
    <w:pPr>
      <w:bidi/>
    </w:pPr>
  </w:style>
  <w:style w:type="paragraph" w:customStyle="1" w:styleId="6B2533DDE26F461FB96A002B132E2188">
    <w:name w:val="6B2533DDE26F461FB96A002B132E2188"/>
    <w:pPr>
      <w:bidi/>
    </w:pPr>
  </w:style>
  <w:style w:type="paragraph" w:customStyle="1" w:styleId="2B151109158347C3B2CAA1823AE4CD99">
    <w:name w:val="2B151109158347C3B2CAA1823AE4CD99"/>
    <w:pPr>
      <w:bidi/>
    </w:pPr>
  </w:style>
  <w:style w:type="paragraph" w:customStyle="1" w:styleId="8424BE98D3FF4FC0A8287A86B0A95972">
    <w:name w:val="8424BE98D3FF4FC0A8287A86B0A95972"/>
    <w:pPr>
      <w:bidi/>
    </w:pPr>
  </w:style>
  <w:style w:type="paragraph" w:customStyle="1" w:styleId="66EB8BBE84984C419F7D9E6406676AF5">
    <w:name w:val="66EB8BBE84984C419F7D9E6406676AF5"/>
    <w:pPr>
      <w:bidi/>
    </w:pPr>
  </w:style>
  <w:style w:type="paragraph" w:customStyle="1" w:styleId="95A4378B86394E3B8243954A3FB0186C">
    <w:name w:val="95A4378B86394E3B8243954A3FB0186C"/>
    <w:pPr>
      <w:bidi/>
    </w:pPr>
  </w:style>
  <w:style w:type="paragraph" w:customStyle="1" w:styleId="7811C22631C44770A44150DE34DABC61">
    <w:name w:val="7811C22631C44770A44150DE34DABC61"/>
    <w:pPr>
      <w:bidi/>
    </w:pPr>
  </w:style>
  <w:style w:type="paragraph" w:customStyle="1" w:styleId="94E82BFE4BA547F9BACC860818A0FA06">
    <w:name w:val="94E82BFE4BA547F9BACC860818A0FA06"/>
    <w:pPr>
      <w:bidi/>
    </w:pPr>
  </w:style>
  <w:style w:type="paragraph" w:customStyle="1" w:styleId="BF73F0360458403A93F0E81191B08CA8">
    <w:name w:val="BF73F0360458403A93F0E81191B08CA8"/>
    <w:pPr>
      <w:bidi/>
    </w:pPr>
  </w:style>
  <w:style w:type="paragraph" w:customStyle="1" w:styleId="B01344DF88114069AE8B1E456DA9E3CF">
    <w:name w:val="B01344DF88114069AE8B1E456DA9E3CF"/>
    <w:pPr>
      <w:bidi/>
    </w:pPr>
  </w:style>
  <w:style w:type="paragraph" w:customStyle="1" w:styleId="D4123D954E1043C8ACFFAC1DDC524E71">
    <w:name w:val="D4123D954E1043C8ACFFAC1DDC524E71"/>
    <w:pPr>
      <w:bidi/>
    </w:pPr>
  </w:style>
  <w:style w:type="paragraph" w:customStyle="1" w:styleId="6A475566E948444AB89649B57860AF67">
    <w:name w:val="6A475566E948444AB89649B57860AF67"/>
    <w:pPr>
      <w:bidi/>
    </w:pPr>
  </w:style>
  <w:style w:type="paragraph" w:customStyle="1" w:styleId="CE07462A01B342548B29CCED4C3550BC">
    <w:name w:val="CE07462A01B342548B29CCED4C3550BC"/>
    <w:rsid w:val="0005144B"/>
    <w:pPr>
      <w:bidi/>
    </w:pPr>
  </w:style>
  <w:style w:type="paragraph" w:customStyle="1" w:styleId="C0D137F879964A1A832317FB78EA5BE7">
    <w:name w:val="C0D137F879964A1A832317FB78EA5BE7"/>
    <w:rsid w:val="0005144B"/>
    <w:pPr>
      <w:bidi/>
    </w:pPr>
  </w:style>
  <w:style w:type="paragraph" w:customStyle="1" w:styleId="BAB76C2D7DA64A1FA44380CB440EA1EC">
    <w:name w:val="BAB76C2D7DA64A1FA44380CB440EA1EC"/>
    <w:rsid w:val="0005144B"/>
    <w:pPr>
      <w:bidi/>
    </w:pPr>
  </w:style>
  <w:style w:type="paragraph" w:customStyle="1" w:styleId="C79ED2C6E5794B7490D310310A6C94E2">
    <w:name w:val="C79ED2C6E5794B7490D310310A6C94E2"/>
    <w:rsid w:val="0005144B"/>
    <w:pPr>
      <w:bidi/>
    </w:pPr>
  </w:style>
  <w:style w:type="paragraph" w:customStyle="1" w:styleId="66E49353F5AD4C0B854EF44A1FCA7922">
    <w:name w:val="66E49353F5AD4C0B854EF44A1FCA7922"/>
    <w:rsid w:val="0005144B"/>
    <w:pPr>
      <w:bidi/>
    </w:pPr>
  </w:style>
  <w:style w:type="paragraph" w:customStyle="1" w:styleId="0FFF5CA0168543728BC88B64FA008347">
    <w:name w:val="0FFF5CA0168543728BC88B64FA008347"/>
    <w:rsid w:val="0005144B"/>
    <w:pPr>
      <w:bidi/>
    </w:pPr>
  </w:style>
  <w:style w:type="paragraph" w:customStyle="1" w:styleId="56AF934B74504B92AC8B2249745F1ACD">
    <w:name w:val="56AF934B74504B92AC8B2249745F1ACD"/>
    <w:rsid w:val="003C0D3D"/>
    <w:pPr>
      <w:bidi/>
    </w:pPr>
  </w:style>
  <w:style w:type="paragraph" w:customStyle="1" w:styleId="736F685EC4B34CB194D9FE3BC87ECF80">
    <w:name w:val="736F685EC4B34CB194D9FE3BC87ECF80"/>
    <w:rsid w:val="003C0D3D"/>
    <w:pPr>
      <w:bidi/>
    </w:pPr>
  </w:style>
  <w:style w:type="paragraph" w:customStyle="1" w:styleId="C05231BCF25846B4B117CD65DCA84D4B">
    <w:name w:val="C05231BCF25846B4B117CD65DCA84D4B"/>
    <w:rsid w:val="003C0D3D"/>
    <w:pPr>
      <w:bidi/>
    </w:pPr>
  </w:style>
  <w:style w:type="paragraph" w:customStyle="1" w:styleId="2DB53CCE021A4CBEABB9C1729E3A7325">
    <w:name w:val="2DB53CCE021A4CBEABB9C1729E3A7325"/>
    <w:rsid w:val="003C0D3D"/>
    <w:pPr>
      <w:bidi/>
    </w:pPr>
  </w:style>
  <w:style w:type="paragraph" w:customStyle="1" w:styleId="060A891CDCD34FC39175A6FF9FC58F14">
    <w:name w:val="060A891CDCD34FC39175A6FF9FC58F14"/>
    <w:rsid w:val="003C0D3D"/>
    <w:pPr>
      <w:bidi/>
    </w:pPr>
  </w:style>
  <w:style w:type="paragraph" w:customStyle="1" w:styleId="1246BA001C9E40A0B1EBC7EC2AFC1633">
    <w:name w:val="1246BA001C9E40A0B1EBC7EC2AFC1633"/>
    <w:rsid w:val="003C0D3D"/>
    <w:pPr>
      <w:bidi/>
    </w:pPr>
  </w:style>
  <w:style w:type="character" w:styleId="a4">
    <w:name w:val="Placeholder Text"/>
    <w:basedOn w:val="a0"/>
    <w:uiPriority w:val="99"/>
    <w:semiHidden/>
    <w:rsid w:val="003C0D3D"/>
    <w:rPr>
      <w:color w:val="808080"/>
    </w:rPr>
  </w:style>
  <w:style w:type="paragraph" w:customStyle="1" w:styleId="4F0FA82AC9864B7E8552C2025D7B32B8">
    <w:name w:val="4F0FA82AC9864B7E8552C2025D7B32B8"/>
    <w:rsid w:val="00815188"/>
  </w:style>
  <w:style w:type="paragraph" w:customStyle="1" w:styleId="B1E99C57D5C24F44B5A0DA0FBD21936C">
    <w:name w:val="B1E99C57D5C24F44B5A0DA0FBD21936C"/>
    <w:rsid w:val="00815188"/>
  </w:style>
  <w:style w:type="paragraph" w:customStyle="1" w:styleId="DEC506E7C171468AA7393CAA64D738E4">
    <w:name w:val="DEC506E7C171468AA7393CAA64D738E4"/>
    <w:rsid w:val="00815188"/>
  </w:style>
  <w:style w:type="paragraph" w:customStyle="1" w:styleId="443F980DE68B4386BB7FE405E2898DF5">
    <w:name w:val="443F980DE68B4386BB7FE405E2898DF5"/>
    <w:rsid w:val="00815188"/>
  </w:style>
  <w:style w:type="paragraph" w:customStyle="1" w:styleId="7928FD4457D54D48930A52A65A48E174">
    <w:name w:val="7928FD4457D54D48930A52A65A48E174"/>
    <w:rsid w:val="00815188"/>
  </w:style>
  <w:style w:type="paragraph" w:customStyle="1" w:styleId="A3130A1B29F64FBFA8429FBF76C1E3DE">
    <w:name w:val="A3130A1B29F64FBFA8429FBF76C1E3DE"/>
    <w:rsid w:val="00815188"/>
  </w:style>
  <w:style w:type="paragraph" w:customStyle="1" w:styleId="810E95AF08DE4A659CABD73EC4FF3B76">
    <w:name w:val="810E95AF08DE4A659CABD73EC4FF3B76"/>
    <w:rsid w:val="00815188"/>
  </w:style>
  <w:style w:type="paragraph" w:customStyle="1" w:styleId="3C009D3008E149ED96683A2D9A3A0104">
    <w:name w:val="3C009D3008E149ED96683A2D9A3A0104"/>
    <w:rsid w:val="00815188"/>
  </w:style>
  <w:style w:type="paragraph" w:customStyle="1" w:styleId="72EDAF5DBBFF487BB5F2CFC9EC75A176">
    <w:name w:val="72EDAF5DBBFF487BB5F2CFC9EC75A176"/>
    <w:rsid w:val="00815188"/>
  </w:style>
  <w:style w:type="paragraph" w:customStyle="1" w:styleId="5320853A10234D029FF7D39EB7CEFE8A">
    <w:name w:val="5320853A10234D029FF7D39EB7CEFE8A"/>
    <w:rsid w:val="00815188"/>
  </w:style>
  <w:style w:type="paragraph" w:customStyle="1" w:styleId="F018ADBBF7494755838BD638D078ABAD">
    <w:name w:val="F018ADBBF7494755838BD638D078ABAD"/>
    <w:rsid w:val="00815188"/>
  </w:style>
  <w:style w:type="paragraph" w:customStyle="1" w:styleId="476E794CC4B44F07A0CEE347FE9B5B6A">
    <w:name w:val="476E794CC4B44F07A0CEE347FE9B5B6A"/>
    <w:rsid w:val="00815188"/>
  </w:style>
  <w:style w:type="paragraph" w:customStyle="1" w:styleId="055A255C2FC04249B562CEB91A66FDC0">
    <w:name w:val="055A255C2FC04249B562CEB91A66FDC0"/>
    <w:rsid w:val="00815188"/>
  </w:style>
  <w:style w:type="paragraph" w:customStyle="1" w:styleId="CFF304D2790E46C7915CD8C303D76F1D">
    <w:name w:val="CFF304D2790E46C7915CD8C303D76F1D"/>
    <w:rsid w:val="00815188"/>
  </w:style>
  <w:style w:type="paragraph" w:customStyle="1" w:styleId="6ED8622A204446F2B42B36F23008EF0E">
    <w:name w:val="6ED8622A204446F2B42B36F23008EF0E"/>
    <w:rsid w:val="00815188"/>
  </w:style>
  <w:style w:type="paragraph" w:customStyle="1" w:styleId="0ABCBD915F5C4FADAAB4AC6B82313A10">
    <w:name w:val="0ABCBD915F5C4FADAAB4AC6B82313A10"/>
    <w:rsid w:val="003563B5"/>
  </w:style>
  <w:style w:type="paragraph" w:customStyle="1" w:styleId="E338344BC36E4A708DB50E7023E9B065">
    <w:name w:val="E338344BC36E4A708DB50E7023E9B065"/>
    <w:rsid w:val="003563B5"/>
  </w:style>
  <w:style w:type="paragraph" w:customStyle="1" w:styleId="EDBB54F15AAC46708E2EE23EDC0840CB">
    <w:name w:val="EDBB54F15AAC46708E2EE23EDC0840CB"/>
    <w:rsid w:val="003563B5"/>
  </w:style>
  <w:style w:type="paragraph" w:customStyle="1" w:styleId="5FB8F3562ECA466AA822CD87EB92DDEC">
    <w:name w:val="5FB8F3562ECA466AA822CD87EB92DDEC"/>
    <w:rsid w:val="003563B5"/>
  </w:style>
  <w:style w:type="paragraph" w:customStyle="1" w:styleId="8EA708B932EA4BCFADD58977DF0F01FC">
    <w:name w:val="8EA708B932EA4BCFADD58977DF0F01FC"/>
    <w:rsid w:val="003563B5"/>
  </w:style>
  <w:style w:type="paragraph" w:customStyle="1" w:styleId="E3F51F54C4204A5981AFF1DBC61B7FC1">
    <w:name w:val="E3F51F54C4204A5981AFF1DBC61B7FC1"/>
    <w:rsid w:val="003563B5"/>
  </w:style>
  <w:style w:type="paragraph" w:customStyle="1" w:styleId="BCAE741BEAD54D7E968EC462F45ACDF3">
    <w:name w:val="BCAE741BEAD54D7E968EC462F45ACDF3"/>
    <w:rsid w:val="003563B5"/>
  </w:style>
  <w:style w:type="paragraph" w:customStyle="1" w:styleId="49389BAFE5F74F9D9B05D9E4CCDF04C3">
    <w:name w:val="49389BAFE5F74F9D9B05D9E4CCDF04C3"/>
    <w:rsid w:val="00FD5BFA"/>
    <w:pPr>
      <w:bidi/>
    </w:pPr>
  </w:style>
  <w:style w:type="paragraph" w:customStyle="1" w:styleId="87F1331F2A79445BB2496A56A385BDCC">
    <w:name w:val="87F1331F2A79445BB2496A56A385BDCC"/>
    <w:rsid w:val="00FD5BFA"/>
    <w:pPr>
      <w:bidi/>
    </w:pPr>
  </w:style>
  <w:style w:type="paragraph" w:customStyle="1" w:styleId="DF65FB90679A464D8E0D5F4140170EA1">
    <w:name w:val="DF65FB90679A464D8E0D5F4140170EA1"/>
    <w:rsid w:val="00FD5BFA"/>
    <w:pPr>
      <w:bidi/>
    </w:pPr>
  </w:style>
  <w:style w:type="paragraph" w:customStyle="1" w:styleId="95F5E8FF0F964F50961D936B503F3010">
    <w:name w:val="95F5E8FF0F964F50961D936B503F3010"/>
    <w:rsid w:val="00FD5BFA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התאמה אישית 4">
      <a:dk1>
        <a:sysClr val="windowText" lastClr="000000"/>
      </a:dk1>
      <a:lt1>
        <a:sysClr val="window" lastClr="FFFFFF"/>
      </a:lt1>
      <a:dk2>
        <a:srgbClr val="111111"/>
      </a:dk2>
      <a:lt2>
        <a:srgbClr val="F2F2F2"/>
      </a:lt2>
      <a:accent1>
        <a:srgbClr val="002060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     +972 (0)50 4627665  </CompanyPhone>
  <CompanyFax/>
  <CompanyEmail>Stav.j.c@gmail.com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FCD234-1126-409F-BCF0-45B23EFD5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387</TotalTime>
  <Pages>1</Pages>
  <Words>222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HUJI</dc:creator>
  <cp:keywords>Stav Cohen</cp:keywords>
  <dc:description/>
  <cp:lastModifiedBy>סתיו כהן</cp:lastModifiedBy>
  <cp:revision>29</cp:revision>
  <cp:lastPrinted>2020-06-08T14:45:00Z</cp:lastPrinted>
  <dcterms:created xsi:type="dcterms:W3CDTF">2019-10-19T11:13:00Z</dcterms:created>
  <dcterms:modified xsi:type="dcterms:W3CDTF">2020-09-09T10:37:00Z</dcterms:modified>
  <cp:category/>
  <cp:contentStatus/>
</cp:coreProperties>
</file>